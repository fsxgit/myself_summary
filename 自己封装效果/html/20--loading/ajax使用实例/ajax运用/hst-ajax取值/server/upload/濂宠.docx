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4A4" w:rsidRDefault="005974A4" w:rsidP="00915AD4">
      <w:pPr>
        <w:pStyle w:val="ListParagraph"/>
        <w:numPr>
          <w:ilvl w:val="0"/>
          <w:numId w:val="1"/>
        </w:numPr>
        <w:ind w:firstLineChars="0"/>
        <w:rPr>
          <w:noProof/>
        </w:rPr>
      </w:pPr>
      <w:bookmarkStart w:id="0" w:name="OLE_LINK16"/>
      <w:bookmarkStart w:id="1" w:name="OLE_LINK17"/>
      <w:bookmarkStart w:id="2" w:name="OLE_LINK2"/>
      <w:bookmarkStart w:id="3" w:name="OLE_LINK3"/>
      <w:r>
        <w:rPr>
          <w:rFonts w:hint="eastAsia"/>
        </w:rPr>
        <w:t>包邮</w:t>
      </w:r>
      <w:r w:rsidRPr="00C66352">
        <w:t>2012</w:t>
      </w:r>
      <w:r>
        <w:rPr>
          <w:rFonts w:hint="eastAsia"/>
        </w:rPr>
        <w:t>夏季</w:t>
      </w:r>
      <w:r w:rsidRPr="00C66352">
        <w:rPr>
          <w:rFonts w:hint="eastAsia"/>
        </w:rPr>
        <w:t>新款女装</w:t>
      </w:r>
      <w:bookmarkEnd w:id="0"/>
      <w:bookmarkEnd w:id="1"/>
      <w:bookmarkEnd w:id="2"/>
      <w:bookmarkEnd w:id="3"/>
      <w:r>
        <w:rPr>
          <w:rFonts w:hint="eastAsia"/>
        </w:rPr>
        <w:t>圆点</w:t>
      </w:r>
      <w:r w:rsidRPr="00D61D6A">
        <w:rPr>
          <w:rFonts w:hint="eastAsia"/>
        </w:rPr>
        <w:t>半身</w:t>
      </w:r>
      <w:r w:rsidRPr="008C12AE">
        <w:rPr>
          <w:rFonts w:hint="eastAsia"/>
          <w:noProof/>
        </w:rPr>
        <w:t>长</w:t>
      </w:r>
      <w:r w:rsidRPr="00D61D6A">
        <w:rPr>
          <w:rFonts w:hint="eastAsia"/>
        </w:rPr>
        <w:t>裙</w:t>
      </w:r>
      <w:r>
        <w:t xml:space="preserve"> </w:t>
      </w:r>
      <w:r>
        <w:rPr>
          <w:rFonts w:hint="eastAsia"/>
        </w:rPr>
        <w:t>优雅</w:t>
      </w:r>
      <w:r>
        <w:t xml:space="preserve"> </w:t>
      </w:r>
      <w:r>
        <w:rPr>
          <w:rFonts w:hint="eastAsia"/>
        </w:rPr>
        <w:t>显瘦</w:t>
      </w:r>
      <w:r>
        <w:t xml:space="preserve"> </w:t>
      </w:r>
      <w:r w:rsidRPr="008C12AE">
        <w:rPr>
          <w:rFonts w:hint="eastAsia"/>
          <w:noProof/>
        </w:rPr>
        <w:t>包臀</w:t>
      </w:r>
      <w:r w:rsidRPr="008C12AE">
        <w:rPr>
          <w:noProof/>
        </w:rPr>
        <w:t xml:space="preserve"> </w:t>
      </w:r>
      <w:r w:rsidRPr="008C12AE">
        <w:rPr>
          <w:rFonts w:hint="eastAsia"/>
          <w:noProof/>
        </w:rPr>
        <w:t>雪纺半身</w:t>
      </w:r>
      <w:bookmarkStart w:id="4" w:name="OLE_LINK1"/>
      <w:r w:rsidRPr="008C12AE">
        <w:rPr>
          <w:rFonts w:hint="eastAsia"/>
          <w:noProof/>
        </w:rPr>
        <w:t>长</w:t>
      </w:r>
      <w:bookmarkEnd w:id="4"/>
      <w:r w:rsidRPr="008C12AE">
        <w:rPr>
          <w:rFonts w:hint="eastAsia"/>
          <w:noProof/>
        </w:rPr>
        <w:t>裙</w:t>
      </w:r>
    </w:p>
    <w:p w:rsidR="005974A4" w:rsidRPr="00D05843" w:rsidRDefault="005974A4" w:rsidP="00915AD4">
      <w:pPr>
        <w:rPr>
          <w:noProof/>
        </w:rPr>
      </w:pPr>
    </w:p>
    <w:p w:rsidR="005974A4" w:rsidRDefault="005974A4" w:rsidP="00164A92">
      <w:r>
        <w:rPr>
          <w:rFonts w:hint="eastAsia"/>
        </w:rPr>
        <w:t>特价：</w:t>
      </w:r>
      <w:r>
        <w:t>¥ 85.00</w:t>
      </w:r>
    </w:p>
    <w:p w:rsidR="005974A4" w:rsidRDefault="005974A4" w:rsidP="003E7CD2">
      <w:r>
        <w:rPr>
          <w:rFonts w:hint="eastAsia"/>
        </w:rPr>
        <w:t>原价：</w:t>
      </w:r>
      <w:r>
        <w:t>¥179.00</w:t>
      </w:r>
    </w:p>
    <w:p w:rsidR="005974A4" w:rsidRDefault="005974A4" w:rsidP="003E7CD2"/>
    <w:p w:rsidR="005974A4" w:rsidRDefault="005974A4" w:rsidP="003E7CD2">
      <w:r>
        <w:t>2</w:t>
      </w:r>
      <w:r>
        <w:rPr>
          <w:rFonts w:hint="eastAsia"/>
        </w:rPr>
        <w:t>、包邮</w:t>
      </w:r>
      <w:r w:rsidRPr="00C66352">
        <w:t>2012</w:t>
      </w:r>
      <w:r>
        <w:rPr>
          <w:rFonts w:hint="eastAsia"/>
        </w:rPr>
        <w:t>夏季</w:t>
      </w:r>
      <w:r w:rsidRPr="00C66352">
        <w:rPr>
          <w:rFonts w:hint="eastAsia"/>
        </w:rPr>
        <w:t>新款女装</w:t>
      </w:r>
      <w:r w:rsidRPr="0037673F">
        <w:rPr>
          <w:rFonts w:hint="eastAsia"/>
        </w:rPr>
        <w:t>格子</w:t>
      </w:r>
      <w:r w:rsidRPr="00C66352">
        <w:rPr>
          <w:rFonts w:hint="eastAsia"/>
        </w:rPr>
        <w:t>衬衫</w:t>
      </w:r>
      <w:r>
        <w:t xml:space="preserve"> </w:t>
      </w:r>
      <w:r>
        <w:rPr>
          <w:rFonts w:hint="eastAsia"/>
        </w:rPr>
        <w:t>优雅</w:t>
      </w:r>
      <w:r>
        <w:t xml:space="preserve"> </w:t>
      </w:r>
      <w:r w:rsidRPr="00C66352">
        <w:rPr>
          <w:rFonts w:hint="eastAsia"/>
        </w:rPr>
        <w:t>气质</w:t>
      </w:r>
      <w:r>
        <w:t xml:space="preserve"> </w:t>
      </w:r>
      <w:r w:rsidRPr="00C66352">
        <w:rPr>
          <w:rFonts w:hint="eastAsia"/>
        </w:rPr>
        <w:t>百搭</w:t>
      </w:r>
      <w:r>
        <w:t xml:space="preserve"> </w:t>
      </w:r>
      <w:bookmarkStart w:id="5" w:name="OLE_LINK12"/>
      <w:bookmarkStart w:id="6" w:name="OLE_LINK13"/>
      <w:r>
        <w:rPr>
          <w:rFonts w:hint="eastAsia"/>
        </w:rPr>
        <w:t>显瘦</w:t>
      </w:r>
      <w:bookmarkEnd w:id="5"/>
      <w:bookmarkEnd w:id="6"/>
      <w:r>
        <w:t xml:space="preserve"> </w:t>
      </w:r>
      <w:r w:rsidRPr="0037673F">
        <w:rPr>
          <w:rFonts w:hint="eastAsia"/>
        </w:rPr>
        <w:t>女短袖</w:t>
      </w:r>
      <w:r w:rsidRPr="00D05843">
        <w:t>(</w:t>
      </w:r>
      <w:r w:rsidRPr="00D05843">
        <w:rPr>
          <w:rFonts w:hint="eastAsia"/>
        </w:rPr>
        <w:t>含丝巾）</w:t>
      </w:r>
    </w:p>
    <w:p w:rsidR="005974A4" w:rsidRDefault="005974A4" w:rsidP="003E7CD2"/>
    <w:p w:rsidR="005974A4" w:rsidRDefault="005974A4" w:rsidP="000C4F2E">
      <w:r>
        <w:rPr>
          <w:rFonts w:hint="eastAsia"/>
        </w:rPr>
        <w:t>特价：</w:t>
      </w:r>
      <w:r>
        <w:t>¥ 119.00</w:t>
      </w:r>
    </w:p>
    <w:p w:rsidR="005974A4" w:rsidRDefault="005974A4" w:rsidP="000C4F2E">
      <w:r>
        <w:rPr>
          <w:rFonts w:hint="eastAsia"/>
        </w:rPr>
        <w:t>原价：</w:t>
      </w:r>
      <w:r>
        <w:t>¥139.00</w:t>
      </w:r>
    </w:p>
    <w:p w:rsidR="005974A4" w:rsidRDefault="005974A4" w:rsidP="00A12C36"/>
    <w:p w:rsidR="005974A4" w:rsidRDefault="005974A4" w:rsidP="0040533A">
      <w:pPr>
        <w:pStyle w:val="ListParagraph"/>
        <w:numPr>
          <w:ilvl w:val="0"/>
          <w:numId w:val="2"/>
        </w:numPr>
        <w:ind w:firstLineChars="0"/>
      </w:pPr>
      <w:bookmarkStart w:id="7" w:name="OLE_LINK10"/>
      <w:bookmarkStart w:id="8" w:name="OLE_LINK11"/>
      <w:r>
        <w:rPr>
          <w:rFonts w:hint="eastAsia"/>
        </w:rPr>
        <w:t>包邮</w:t>
      </w:r>
      <w:r w:rsidRPr="00C66352">
        <w:t>2012</w:t>
      </w:r>
      <w:r>
        <w:rPr>
          <w:rFonts w:hint="eastAsia"/>
        </w:rPr>
        <w:t>夏季</w:t>
      </w:r>
      <w:r w:rsidRPr="00C66352">
        <w:rPr>
          <w:rFonts w:hint="eastAsia"/>
        </w:rPr>
        <w:t>新款女装</w:t>
      </w:r>
      <w:bookmarkStart w:id="9" w:name="OLE_LINK6"/>
      <w:bookmarkStart w:id="10" w:name="OLE_LINK7"/>
      <w:bookmarkEnd w:id="7"/>
      <w:bookmarkEnd w:id="8"/>
      <w:r w:rsidRPr="00876B35">
        <w:t>V</w:t>
      </w:r>
      <w:r>
        <w:rPr>
          <w:rFonts w:hint="eastAsia"/>
        </w:rPr>
        <w:t>领</w:t>
      </w:r>
      <w:r w:rsidRPr="009C2D29">
        <w:rPr>
          <w:rFonts w:hint="eastAsia"/>
        </w:rPr>
        <w:t>竖条纹</w:t>
      </w:r>
      <w:bookmarkEnd w:id="9"/>
      <w:bookmarkEnd w:id="10"/>
      <w:r w:rsidRPr="00C66352">
        <w:rPr>
          <w:rFonts w:hint="eastAsia"/>
        </w:rPr>
        <w:t>衬衫</w:t>
      </w:r>
      <w:r>
        <w:t xml:space="preserve"> </w:t>
      </w:r>
      <w:r>
        <w:rPr>
          <w:rFonts w:hint="eastAsia"/>
        </w:rPr>
        <w:t>优雅</w:t>
      </w:r>
      <w:r>
        <w:t xml:space="preserve"> </w:t>
      </w:r>
      <w:r w:rsidRPr="00A12C36">
        <w:rPr>
          <w:rFonts w:hint="eastAsia"/>
        </w:rPr>
        <w:t>气质</w:t>
      </w:r>
      <w:r>
        <w:t xml:space="preserve"> </w:t>
      </w:r>
      <w:r w:rsidRPr="00C66352">
        <w:rPr>
          <w:rFonts w:hint="eastAsia"/>
        </w:rPr>
        <w:t>百搭</w:t>
      </w:r>
      <w:r>
        <w:t xml:space="preserve"> </w:t>
      </w:r>
      <w:r>
        <w:rPr>
          <w:rFonts w:hint="eastAsia"/>
        </w:rPr>
        <w:t>显瘦</w:t>
      </w:r>
      <w:r>
        <w:t xml:space="preserve"> </w:t>
      </w:r>
      <w:r w:rsidRPr="0037673F">
        <w:rPr>
          <w:rFonts w:hint="eastAsia"/>
        </w:rPr>
        <w:t>女短袖</w:t>
      </w:r>
    </w:p>
    <w:p w:rsidR="005974A4" w:rsidRPr="00CF6F41" w:rsidRDefault="005974A4" w:rsidP="009D5FD9"/>
    <w:p w:rsidR="005974A4" w:rsidRDefault="005974A4" w:rsidP="00C53044">
      <w:r>
        <w:rPr>
          <w:rFonts w:hint="eastAsia"/>
        </w:rPr>
        <w:t>特价：</w:t>
      </w:r>
      <w:r>
        <w:t>¥ 125.00</w:t>
      </w:r>
    </w:p>
    <w:p w:rsidR="005974A4" w:rsidRDefault="005974A4" w:rsidP="00C53044">
      <w:r>
        <w:rPr>
          <w:rFonts w:hint="eastAsia"/>
        </w:rPr>
        <w:t>原价：</w:t>
      </w:r>
      <w:r>
        <w:t>¥175.00</w:t>
      </w:r>
    </w:p>
    <w:p w:rsidR="005974A4" w:rsidRDefault="005974A4" w:rsidP="00C53044"/>
    <w:p w:rsidR="005974A4" w:rsidRDefault="005974A4" w:rsidP="00AD70C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包邮</w:t>
      </w:r>
      <w:r w:rsidRPr="00AD70CC">
        <w:t>2012</w:t>
      </w:r>
      <w:r>
        <w:rPr>
          <w:rFonts w:hint="eastAsia"/>
        </w:rPr>
        <w:t>夏装</w:t>
      </w:r>
      <w:r w:rsidRPr="00AD70CC">
        <w:rPr>
          <w:rFonts w:hint="eastAsia"/>
        </w:rPr>
        <w:t>新款大码</w:t>
      </w:r>
      <w:r>
        <w:rPr>
          <w:rFonts w:hint="eastAsia"/>
        </w:rPr>
        <w:t>女装</w:t>
      </w:r>
      <w:r>
        <w:t xml:space="preserve"> </w:t>
      </w:r>
      <w:r w:rsidRPr="00AD70CC">
        <w:rPr>
          <w:rFonts w:hint="eastAsia"/>
        </w:rPr>
        <w:t>糖果色小清新中款</w:t>
      </w:r>
      <w:r>
        <w:rPr>
          <w:rFonts w:hint="eastAsia"/>
        </w:rPr>
        <w:t>女装</w:t>
      </w:r>
      <w:bookmarkStart w:id="11" w:name="OLE_LINK8"/>
      <w:bookmarkStart w:id="12" w:name="OLE_LINK9"/>
      <w:r w:rsidRPr="00AD70CC">
        <w:rPr>
          <w:rFonts w:hint="eastAsia"/>
        </w:rPr>
        <w:t>上衣</w:t>
      </w:r>
      <w:bookmarkEnd w:id="11"/>
      <w:bookmarkEnd w:id="12"/>
    </w:p>
    <w:p w:rsidR="005974A4" w:rsidRDefault="005974A4" w:rsidP="00AD70CC"/>
    <w:p w:rsidR="005974A4" w:rsidRDefault="005974A4" w:rsidP="00AD70CC">
      <w:r>
        <w:rPr>
          <w:rFonts w:hint="eastAsia"/>
        </w:rPr>
        <w:t>特价：</w:t>
      </w:r>
      <w:r>
        <w:t>¥ 125.00</w:t>
      </w:r>
    </w:p>
    <w:p w:rsidR="005974A4" w:rsidRDefault="005974A4" w:rsidP="00AD70CC">
      <w:r>
        <w:rPr>
          <w:rFonts w:hint="eastAsia"/>
        </w:rPr>
        <w:t>原价：</w:t>
      </w:r>
      <w:r>
        <w:t>¥175.00</w:t>
      </w:r>
    </w:p>
    <w:p w:rsidR="005974A4" w:rsidRDefault="005974A4" w:rsidP="00A12C36"/>
    <w:p w:rsidR="005974A4" w:rsidRDefault="005974A4" w:rsidP="00A12C36">
      <w:r>
        <w:t>5</w:t>
      </w:r>
      <w:r>
        <w:rPr>
          <w:rFonts w:hint="eastAsia"/>
        </w:rPr>
        <w:t>、</w:t>
      </w:r>
      <w:bookmarkStart w:id="13" w:name="OLE_LINK14"/>
      <w:bookmarkStart w:id="14" w:name="OLE_LINK15"/>
      <w:r>
        <w:rPr>
          <w:rFonts w:hint="eastAsia"/>
        </w:rPr>
        <w:t>包邮</w:t>
      </w:r>
      <w:r w:rsidRPr="00C66352">
        <w:t>2012</w:t>
      </w:r>
      <w:r>
        <w:rPr>
          <w:rFonts w:hint="eastAsia"/>
        </w:rPr>
        <w:t>夏季</w:t>
      </w:r>
      <w:r w:rsidRPr="00C66352">
        <w:rPr>
          <w:rFonts w:hint="eastAsia"/>
        </w:rPr>
        <w:t>新款</w:t>
      </w:r>
      <w:bookmarkEnd w:id="13"/>
      <w:bookmarkEnd w:id="14"/>
      <w:r w:rsidRPr="00C66352">
        <w:rPr>
          <w:rFonts w:hint="eastAsia"/>
        </w:rPr>
        <w:t>女装</w:t>
      </w:r>
      <w:r w:rsidRPr="00876B35">
        <w:t>V</w:t>
      </w:r>
      <w:r w:rsidRPr="00876B35">
        <w:rPr>
          <w:rFonts w:hint="eastAsia"/>
        </w:rPr>
        <w:t>领宽松大码雪纺衫</w:t>
      </w:r>
      <w:r>
        <w:rPr>
          <w:rFonts w:hint="eastAsia"/>
        </w:rPr>
        <w:t>女装</w:t>
      </w:r>
      <w:r w:rsidRPr="00876B35">
        <w:rPr>
          <w:rFonts w:hint="eastAsia"/>
        </w:rPr>
        <w:t>显瘦中款无袖上衣</w:t>
      </w:r>
    </w:p>
    <w:p w:rsidR="005974A4" w:rsidRDefault="005974A4" w:rsidP="00A12C36"/>
    <w:p w:rsidR="005974A4" w:rsidRDefault="005974A4" w:rsidP="00293085">
      <w:r>
        <w:rPr>
          <w:rFonts w:hint="eastAsia"/>
        </w:rPr>
        <w:t>特价：</w:t>
      </w:r>
      <w:r>
        <w:t>¥ 95.00</w:t>
      </w:r>
    </w:p>
    <w:p w:rsidR="005974A4" w:rsidRDefault="005974A4" w:rsidP="00293085">
      <w:r>
        <w:rPr>
          <w:rFonts w:hint="eastAsia"/>
        </w:rPr>
        <w:t>原价：</w:t>
      </w:r>
      <w:r>
        <w:t>¥109.00</w:t>
      </w:r>
    </w:p>
    <w:p w:rsidR="005974A4" w:rsidRDefault="005974A4" w:rsidP="000D0386"/>
    <w:p w:rsidR="005974A4" w:rsidRDefault="005974A4" w:rsidP="000D038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包邮</w:t>
      </w:r>
      <w:r w:rsidRPr="00C66352">
        <w:t>2012</w:t>
      </w:r>
      <w:r>
        <w:rPr>
          <w:rFonts w:hint="eastAsia"/>
        </w:rPr>
        <w:t>夏季</w:t>
      </w:r>
      <w:r w:rsidRPr="00C66352">
        <w:rPr>
          <w:rFonts w:hint="eastAsia"/>
        </w:rPr>
        <w:t>新款</w:t>
      </w:r>
      <w:r>
        <w:rPr>
          <w:rFonts w:hint="eastAsia"/>
        </w:rPr>
        <w:t>大码连衣裙</w:t>
      </w:r>
      <w:r w:rsidRPr="00351F71">
        <w:t xml:space="preserve"> </w:t>
      </w:r>
      <w:r>
        <w:rPr>
          <w:rFonts w:hint="eastAsia"/>
        </w:rPr>
        <w:t>纯色</w:t>
      </w:r>
      <w:r w:rsidRPr="00351F71">
        <w:rPr>
          <w:rFonts w:hint="eastAsia"/>
        </w:rPr>
        <w:t>短袖修身雪纺连衣裙</w:t>
      </w:r>
    </w:p>
    <w:p w:rsidR="005974A4" w:rsidRDefault="005974A4" w:rsidP="000D0386"/>
    <w:p w:rsidR="005974A4" w:rsidRDefault="005974A4" w:rsidP="000D0386">
      <w:r>
        <w:rPr>
          <w:rFonts w:hint="eastAsia"/>
        </w:rPr>
        <w:t>特价：</w:t>
      </w:r>
      <w:r>
        <w:t>¥ 139.00</w:t>
      </w:r>
    </w:p>
    <w:p w:rsidR="005974A4" w:rsidRDefault="005974A4" w:rsidP="000D0386">
      <w:r>
        <w:rPr>
          <w:rFonts w:hint="eastAsia"/>
        </w:rPr>
        <w:t>原价：</w:t>
      </w:r>
      <w:r>
        <w:t>¥199.00</w:t>
      </w:r>
    </w:p>
    <w:p w:rsidR="005974A4" w:rsidRDefault="005974A4" w:rsidP="000D0386"/>
    <w:p w:rsidR="005974A4" w:rsidRDefault="005974A4" w:rsidP="0070608A">
      <w:pPr>
        <w:pStyle w:val="ListParagraph"/>
        <w:numPr>
          <w:ilvl w:val="0"/>
          <w:numId w:val="4"/>
        </w:numPr>
        <w:ind w:firstLineChars="0"/>
      </w:pPr>
      <w:r w:rsidRPr="0070608A">
        <w:t>2012</w:t>
      </w:r>
      <w:r w:rsidRPr="0070608A">
        <w:rPr>
          <w:rFonts w:hint="eastAsia"/>
        </w:rPr>
        <w:t>夏季新款</w:t>
      </w:r>
      <w:r>
        <w:rPr>
          <w:rFonts w:hint="eastAsia"/>
        </w:rPr>
        <w:t>女款短袖</w:t>
      </w:r>
      <w:r w:rsidRPr="0070608A">
        <w:rPr>
          <w:rFonts w:hint="eastAsia"/>
        </w:rPr>
        <w:t>圆领</w:t>
      </w:r>
      <w:r w:rsidRPr="0047137A">
        <w:t>T</w:t>
      </w:r>
      <w:r>
        <w:rPr>
          <w:rFonts w:hint="eastAsia"/>
        </w:rPr>
        <w:t>恤修身</w:t>
      </w:r>
      <w:r w:rsidRPr="0070608A">
        <w:rPr>
          <w:rFonts w:hint="eastAsia"/>
        </w:rPr>
        <w:t>女装</w:t>
      </w:r>
      <w:r>
        <w:rPr>
          <w:rFonts w:hint="eastAsia"/>
        </w:rPr>
        <w:t>时尚百搭露肩</w:t>
      </w:r>
      <w:r w:rsidRPr="0047137A">
        <w:t>T</w:t>
      </w:r>
      <w:r w:rsidRPr="0047137A">
        <w:rPr>
          <w:rFonts w:hint="eastAsia"/>
        </w:rPr>
        <w:t>恤</w:t>
      </w:r>
    </w:p>
    <w:p w:rsidR="005974A4" w:rsidRDefault="005974A4" w:rsidP="0070608A"/>
    <w:p w:rsidR="005974A4" w:rsidRDefault="005974A4" w:rsidP="005D6D93">
      <w:r>
        <w:rPr>
          <w:rFonts w:hint="eastAsia"/>
        </w:rPr>
        <w:t>特价：</w:t>
      </w:r>
      <w:r>
        <w:t>¥ 85.00</w:t>
      </w:r>
    </w:p>
    <w:p w:rsidR="005974A4" w:rsidRDefault="005974A4" w:rsidP="005D6D93">
      <w:r>
        <w:rPr>
          <w:rFonts w:hint="eastAsia"/>
        </w:rPr>
        <w:t>原价：</w:t>
      </w:r>
      <w:r>
        <w:t>¥129.00</w:t>
      </w:r>
    </w:p>
    <w:p w:rsidR="005974A4" w:rsidRDefault="005974A4" w:rsidP="005D6D93"/>
    <w:p w:rsidR="005974A4" w:rsidRDefault="005974A4" w:rsidP="005D6D93"/>
    <w:p w:rsidR="005974A4" w:rsidRDefault="005974A4" w:rsidP="00044FB4">
      <w:pPr>
        <w:pStyle w:val="ListParagraph"/>
        <w:numPr>
          <w:ilvl w:val="0"/>
          <w:numId w:val="4"/>
        </w:numPr>
        <w:ind w:firstLineChars="0"/>
      </w:pPr>
      <w:r w:rsidRPr="008656D2">
        <w:t>2012</w:t>
      </w:r>
      <w:r w:rsidRPr="008656D2">
        <w:rPr>
          <w:rFonts w:hint="eastAsia"/>
        </w:rPr>
        <w:t>夏季新款女装</w:t>
      </w:r>
      <w:r w:rsidRPr="008656D2">
        <w:t>ol</w:t>
      </w:r>
      <w:r>
        <w:rPr>
          <w:rFonts w:hint="eastAsia"/>
        </w:rPr>
        <w:t>气质修身</w:t>
      </w:r>
      <w:r w:rsidRPr="006352E4">
        <w:rPr>
          <w:rFonts w:hint="eastAsia"/>
        </w:rPr>
        <w:t>百褶</w:t>
      </w:r>
      <w:r>
        <w:rPr>
          <w:rFonts w:hint="eastAsia"/>
        </w:rPr>
        <w:t>荷叶边大翻领雪纺上衣</w:t>
      </w:r>
      <w:r w:rsidRPr="008656D2">
        <w:rPr>
          <w:rFonts w:hint="eastAsia"/>
        </w:rPr>
        <w:t>包邮</w:t>
      </w:r>
    </w:p>
    <w:p w:rsidR="005974A4" w:rsidRDefault="005974A4" w:rsidP="00044FB4"/>
    <w:p w:rsidR="005974A4" w:rsidRDefault="005974A4" w:rsidP="00044FB4">
      <w:r>
        <w:rPr>
          <w:rFonts w:hint="eastAsia"/>
        </w:rPr>
        <w:t>特价：</w:t>
      </w:r>
      <w:r>
        <w:t>¥ 125.00</w:t>
      </w:r>
    </w:p>
    <w:p w:rsidR="005974A4" w:rsidRDefault="005974A4" w:rsidP="00044FB4">
      <w:r>
        <w:rPr>
          <w:rFonts w:hint="eastAsia"/>
        </w:rPr>
        <w:t>原价：</w:t>
      </w:r>
      <w:r>
        <w:t>¥189.00</w:t>
      </w:r>
    </w:p>
    <w:p w:rsidR="005974A4" w:rsidRDefault="005974A4" w:rsidP="00044FB4"/>
    <w:p w:rsidR="005974A4" w:rsidRDefault="005974A4" w:rsidP="00044FB4"/>
    <w:p w:rsidR="005974A4" w:rsidRDefault="005974A4" w:rsidP="00044FB4">
      <w:r>
        <w:t>9</w:t>
      </w:r>
      <w:r>
        <w:rPr>
          <w:rFonts w:hint="eastAsia"/>
        </w:rPr>
        <w:t>、</w:t>
      </w:r>
      <w:r w:rsidRPr="008656D2">
        <w:t>2012</w:t>
      </w:r>
      <w:r w:rsidRPr="008656D2">
        <w:rPr>
          <w:rFonts w:hint="eastAsia"/>
        </w:rPr>
        <w:t>夏季新款女装</w:t>
      </w:r>
      <w:r w:rsidRPr="00FD7B12">
        <w:rPr>
          <w:rFonts w:hint="eastAsia"/>
        </w:rPr>
        <w:t>纯色圆领短袖百搭纯棉</w:t>
      </w:r>
      <w:bookmarkStart w:id="15" w:name="OLE_LINK40"/>
      <w:r w:rsidRPr="006C4BBC">
        <w:t>t</w:t>
      </w:r>
      <w:r w:rsidRPr="006C4BBC">
        <w:rPr>
          <w:rFonts w:hint="eastAsia"/>
        </w:rPr>
        <w:t>恤</w:t>
      </w:r>
      <w:r w:rsidRPr="006C4BBC">
        <w:t xml:space="preserve"> </w:t>
      </w:r>
      <w:r w:rsidRPr="006C4BBC">
        <w:rPr>
          <w:rFonts w:hint="eastAsia"/>
        </w:rPr>
        <w:t>女</w:t>
      </w:r>
      <w:r w:rsidRPr="006C4BBC">
        <w:t xml:space="preserve"> </w:t>
      </w:r>
      <w:r w:rsidRPr="006C4BBC">
        <w:rPr>
          <w:rFonts w:hint="eastAsia"/>
        </w:rPr>
        <w:t>短袖</w:t>
      </w:r>
      <w:r w:rsidRPr="006C4BBC">
        <w:t xml:space="preserve"> </w:t>
      </w:r>
      <w:r w:rsidRPr="006C4BBC">
        <w:rPr>
          <w:rFonts w:hint="eastAsia"/>
        </w:rPr>
        <w:t>包邮</w:t>
      </w:r>
      <w:bookmarkEnd w:id="15"/>
    </w:p>
    <w:p w:rsidR="005974A4" w:rsidRDefault="005974A4" w:rsidP="00044FB4"/>
    <w:p w:rsidR="005974A4" w:rsidRDefault="005974A4" w:rsidP="00044FB4">
      <w:r w:rsidRPr="001655ED">
        <w:rPr>
          <w:rFonts w:hint="eastAsia"/>
        </w:rPr>
        <w:t>售价：</w:t>
      </w:r>
      <w:r w:rsidRPr="001655ED">
        <w:t>¥ 59.00</w:t>
      </w:r>
    </w:p>
    <w:p w:rsidR="005974A4" w:rsidRDefault="005974A4" w:rsidP="00044FB4"/>
    <w:p w:rsidR="005974A4" w:rsidRDefault="005974A4" w:rsidP="00044FB4"/>
    <w:p w:rsidR="005974A4" w:rsidRDefault="005974A4" w:rsidP="006A2901">
      <w:r>
        <w:t>10</w:t>
      </w:r>
      <w:r>
        <w:rPr>
          <w:rFonts w:hint="eastAsia"/>
        </w:rPr>
        <w:t>、</w:t>
      </w:r>
      <w:r w:rsidRPr="00636597">
        <w:rPr>
          <w:rFonts w:hint="eastAsia"/>
        </w:rPr>
        <w:t>包邮</w:t>
      </w:r>
      <w:r w:rsidRPr="00636597">
        <w:t>2012</w:t>
      </w:r>
      <w:r w:rsidRPr="00636597">
        <w:rPr>
          <w:rFonts w:hint="eastAsia"/>
        </w:rPr>
        <w:t>夏装新款女装个性印花蝙蝠袖</w:t>
      </w:r>
      <w:r w:rsidRPr="00636597">
        <w:t>t</w:t>
      </w:r>
      <w:r w:rsidRPr="00636597">
        <w:rPr>
          <w:rFonts w:hint="eastAsia"/>
        </w:rPr>
        <w:t>恤圆领宽松大码短袖</w:t>
      </w:r>
      <w:r w:rsidRPr="00636597">
        <w:t>t</w:t>
      </w:r>
      <w:r w:rsidRPr="00636597">
        <w:rPr>
          <w:rFonts w:hint="eastAsia"/>
        </w:rPr>
        <w:t>恤</w:t>
      </w:r>
    </w:p>
    <w:p w:rsidR="005974A4" w:rsidRDefault="005974A4" w:rsidP="008C1E7F"/>
    <w:p w:rsidR="005974A4" w:rsidRDefault="005974A4" w:rsidP="008C1E7F">
      <w:r>
        <w:rPr>
          <w:rFonts w:hint="eastAsia"/>
        </w:rPr>
        <w:t>特价：</w:t>
      </w:r>
      <w:r>
        <w:t>¥ 89.00</w:t>
      </w:r>
    </w:p>
    <w:p w:rsidR="005974A4" w:rsidRDefault="005974A4" w:rsidP="008C1E7F">
      <w:r>
        <w:rPr>
          <w:rFonts w:hint="eastAsia"/>
        </w:rPr>
        <w:t>原价：</w:t>
      </w:r>
      <w:r>
        <w:t>¥119.00</w:t>
      </w:r>
    </w:p>
    <w:p w:rsidR="005974A4" w:rsidRDefault="005974A4" w:rsidP="008C1E7F"/>
    <w:p w:rsidR="005974A4" w:rsidRDefault="005974A4" w:rsidP="008C1E7F"/>
    <w:p w:rsidR="005974A4" w:rsidRDefault="005974A4" w:rsidP="008C1E7F">
      <w:r>
        <w:t>11</w:t>
      </w:r>
      <w:r>
        <w:rPr>
          <w:rFonts w:hint="eastAsia"/>
        </w:rPr>
        <w:t>、</w:t>
      </w:r>
      <w:r>
        <w:t>2012</w:t>
      </w:r>
      <w:r>
        <w:rPr>
          <w:rFonts w:hint="eastAsia"/>
        </w:rPr>
        <w:t>夏季新款女装纯色宽松时尚性感</w:t>
      </w:r>
      <w:r w:rsidRPr="006C4BBC">
        <w:t>t</w:t>
      </w:r>
      <w:r w:rsidRPr="006C4BBC">
        <w:rPr>
          <w:rFonts w:hint="eastAsia"/>
        </w:rPr>
        <w:t>恤女</w:t>
      </w:r>
      <w:r>
        <w:rPr>
          <w:rFonts w:hint="eastAsia"/>
        </w:rPr>
        <w:t>款</w:t>
      </w:r>
      <w:r w:rsidRPr="006C4BBC">
        <w:rPr>
          <w:rFonts w:hint="eastAsia"/>
        </w:rPr>
        <w:t>短袖</w:t>
      </w:r>
      <w:r>
        <w:rPr>
          <w:rFonts w:hint="eastAsia"/>
        </w:rPr>
        <w:t>无袖衬衫</w:t>
      </w:r>
    </w:p>
    <w:p w:rsidR="005974A4" w:rsidRDefault="005974A4" w:rsidP="008C1E7F"/>
    <w:p w:rsidR="005974A4" w:rsidRDefault="005974A4" w:rsidP="009907E9">
      <w:r>
        <w:rPr>
          <w:rFonts w:hint="eastAsia"/>
        </w:rPr>
        <w:t>特价：</w:t>
      </w:r>
      <w:r>
        <w:t>¥ 49.00</w:t>
      </w:r>
    </w:p>
    <w:p w:rsidR="005974A4" w:rsidRDefault="005974A4" w:rsidP="009907E9">
      <w:r>
        <w:rPr>
          <w:rFonts w:hint="eastAsia"/>
        </w:rPr>
        <w:t>原价：</w:t>
      </w:r>
      <w:r>
        <w:t>¥69.00</w:t>
      </w:r>
    </w:p>
    <w:p w:rsidR="005974A4" w:rsidRDefault="005974A4" w:rsidP="009907E9"/>
    <w:p w:rsidR="005974A4" w:rsidRDefault="005974A4" w:rsidP="009907E9">
      <w:r>
        <w:t>12</w:t>
      </w:r>
      <w:r>
        <w:rPr>
          <w:rFonts w:hint="eastAsia"/>
        </w:rPr>
        <w:t>、</w:t>
      </w:r>
      <w:r w:rsidRPr="00636597">
        <w:rPr>
          <w:rFonts w:hint="eastAsia"/>
        </w:rPr>
        <w:t>包邮</w:t>
      </w:r>
      <w:r>
        <w:t>2012</w:t>
      </w:r>
      <w:r>
        <w:rPr>
          <w:rFonts w:hint="eastAsia"/>
        </w:rPr>
        <w:t>夏季火辣超短裙女装时尚性感</w:t>
      </w:r>
      <w:r w:rsidRPr="000B0526">
        <w:rPr>
          <w:rFonts w:hint="eastAsia"/>
        </w:rPr>
        <w:t>浪漫甜美蛋糕叠层迷你裙</w:t>
      </w:r>
    </w:p>
    <w:p w:rsidR="005974A4" w:rsidRDefault="005974A4" w:rsidP="009907E9"/>
    <w:p w:rsidR="005974A4" w:rsidRDefault="005974A4" w:rsidP="006D3794">
      <w:r>
        <w:rPr>
          <w:rFonts w:hint="eastAsia"/>
        </w:rPr>
        <w:t>特价：</w:t>
      </w:r>
      <w:r>
        <w:t>¥ 95.00</w:t>
      </w:r>
    </w:p>
    <w:p w:rsidR="005974A4" w:rsidRDefault="005974A4" w:rsidP="006D3794">
      <w:r>
        <w:rPr>
          <w:rFonts w:hint="eastAsia"/>
        </w:rPr>
        <w:t>原价：</w:t>
      </w:r>
      <w:r>
        <w:t>¥129.00</w:t>
      </w:r>
    </w:p>
    <w:p w:rsidR="005974A4" w:rsidRDefault="005974A4" w:rsidP="006D3794"/>
    <w:p w:rsidR="005974A4" w:rsidRDefault="005974A4" w:rsidP="006D3794">
      <w:r>
        <w:t>13</w:t>
      </w:r>
      <w:r>
        <w:rPr>
          <w:rFonts w:hint="eastAsia"/>
        </w:rPr>
        <w:t>、</w:t>
      </w:r>
      <w:r w:rsidRPr="00636597">
        <w:rPr>
          <w:rFonts w:hint="eastAsia"/>
        </w:rPr>
        <w:t>包邮</w:t>
      </w:r>
      <w:r>
        <w:t>2012</w:t>
      </w:r>
      <w:r>
        <w:rPr>
          <w:rFonts w:hint="eastAsia"/>
        </w:rPr>
        <w:t>夏季新款</w:t>
      </w:r>
      <w:r>
        <w:t>t</w:t>
      </w:r>
      <w:r w:rsidRPr="003D509E">
        <w:rPr>
          <w:rFonts w:hint="eastAsia"/>
        </w:rPr>
        <w:t>恤</w:t>
      </w:r>
      <w:r>
        <w:rPr>
          <w:rFonts w:hint="eastAsia"/>
        </w:rPr>
        <w:t>女装甜美</w:t>
      </w:r>
      <w:r w:rsidRPr="003D509E">
        <w:rPr>
          <w:rFonts w:hint="eastAsia"/>
        </w:rPr>
        <w:t>可爱纯色圆领</w:t>
      </w:r>
      <w:r>
        <w:t>t</w:t>
      </w:r>
      <w:bookmarkStart w:id="16" w:name="OLE_LINK4"/>
      <w:bookmarkStart w:id="17" w:name="OLE_LINK5"/>
      <w:r w:rsidRPr="003D509E">
        <w:rPr>
          <w:rFonts w:hint="eastAsia"/>
        </w:rPr>
        <w:t>恤</w:t>
      </w:r>
      <w:bookmarkEnd w:id="16"/>
      <w:bookmarkEnd w:id="17"/>
      <w:r w:rsidRPr="003D509E">
        <w:rPr>
          <w:rFonts w:hint="eastAsia"/>
        </w:rPr>
        <w:t>绣珠纯棉短袖</w:t>
      </w:r>
    </w:p>
    <w:p w:rsidR="005974A4" w:rsidRDefault="005974A4" w:rsidP="006D3794"/>
    <w:p w:rsidR="005974A4" w:rsidRDefault="005974A4" w:rsidP="006D3794">
      <w:r w:rsidRPr="00422D06">
        <w:rPr>
          <w:rFonts w:hint="eastAsia"/>
        </w:rPr>
        <w:t>售价：</w:t>
      </w:r>
      <w:r w:rsidRPr="00422D06">
        <w:t>¥ 59.00</w:t>
      </w:r>
    </w:p>
    <w:p w:rsidR="005974A4" w:rsidRDefault="005974A4" w:rsidP="006D3794"/>
    <w:p w:rsidR="005974A4" w:rsidRDefault="005974A4" w:rsidP="006D3794"/>
    <w:p w:rsidR="005974A4" w:rsidRDefault="005974A4" w:rsidP="006D3794">
      <w:r>
        <w:t>14</w:t>
      </w:r>
      <w:r>
        <w:rPr>
          <w:rFonts w:hint="eastAsia"/>
        </w:rPr>
        <w:t>、</w:t>
      </w:r>
      <w:r>
        <w:t>2012</w:t>
      </w:r>
      <w:r>
        <w:rPr>
          <w:rFonts w:hint="eastAsia"/>
        </w:rPr>
        <w:t>新款夏季</w:t>
      </w:r>
      <w:r w:rsidRPr="009E3895">
        <w:rPr>
          <w:rFonts w:hint="eastAsia"/>
        </w:rPr>
        <w:t>韩版</w:t>
      </w:r>
      <w:r>
        <w:rPr>
          <w:rFonts w:hint="eastAsia"/>
        </w:rPr>
        <w:t>女装</w:t>
      </w:r>
      <w:r w:rsidRPr="008656D2">
        <w:t>ol</w:t>
      </w:r>
      <w:r>
        <w:rPr>
          <w:rFonts w:hint="eastAsia"/>
        </w:rPr>
        <w:t>气质制服诱惑半身短裙</w:t>
      </w:r>
      <w:r w:rsidRPr="009E3895">
        <w:rPr>
          <w:rFonts w:hint="eastAsia"/>
        </w:rPr>
        <w:t>修身</w:t>
      </w:r>
      <w:r>
        <w:rPr>
          <w:rFonts w:hint="eastAsia"/>
        </w:rPr>
        <w:t>大码</w:t>
      </w:r>
      <w:r w:rsidRPr="009E3895">
        <w:rPr>
          <w:rFonts w:hint="eastAsia"/>
        </w:rPr>
        <w:t>短裙</w:t>
      </w:r>
      <w:r>
        <w:rPr>
          <w:rFonts w:hint="eastAsia"/>
        </w:rPr>
        <w:t>包邮</w:t>
      </w:r>
      <w:r w:rsidRPr="009E3895">
        <w:t>(</w:t>
      </w:r>
      <w:r w:rsidRPr="009E3895">
        <w:rPr>
          <w:rFonts w:hint="eastAsia"/>
        </w:rPr>
        <w:t>不送腰带</w:t>
      </w:r>
      <w:r w:rsidRPr="009E3895">
        <w:t>)</w:t>
      </w:r>
    </w:p>
    <w:p w:rsidR="005974A4" w:rsidRDefault="005974A4" w:rsidP="006D3794"/>
    <w:p w:rsidR="005974A4" w:rsidRDefault="005974A4" w:rsidP="00C15E95">
      <w:r>
        <w:rPr>
          <w:rFonts w:hint="eastAsia"/>
        </w:rPr>
        <w:t>特价：</w:t>
      </w:r>
      <w:r>
        <w:t>¥ 109.00</w:t>
      </w:r>
    </w:p>
    <w:p w:rsidR="005974A4" w:rsidRDefault="005974A4" w:rsidP="00C15E95">
      <w:r>
        <w:rPr>
          <w:rFonts w:hint="eastAsia"/>
        </w:rPr>
        <w:t>原价：</w:t>
      </w:r>
      <w:r>
        <w:t>¥119.00</w:t>
      </w:r>
    </w:p>
    <w:p w:rsidR="005974A4" w:rsidRDefault="005974A4" w:rsidP="00C15E95"/>
    <w:p w:rsidR="005974A4" w:rsidRDefault="005974A4" w:rsidP="00C15E95">
      <w:r>
        <w:t>15</w:t>
      </w:r>
      <w:r>
        <w:rPr>
          <w:rFonts w:hint="eastAsia"/>
        </w:rPr>
        <w:t>、</w:t>
      </w:r>
      <w:r w:rsidRPr="00636597">
        <w:rPr>
          <w:rFonts w:hint="eastAsia"/>
        </w:rPr>
        <w:t>包邮</w:t>
      </w:r>
      <w:r w:rsidRPr="00636597">
        <w:t>2012</w:t>
      </w:r>
      <w:r w:rsidRPr="00636597">
        <w:rPr>
          <w:rFonts w:hint="eastAsia"/>
        </w:rPr>
        <w:t>夏装新款女装</w:t>
      </w:r>
      <w:r w:rsidRPr="00687DBA">
        <w:rPr>
          <w:rFonts w:hint="eastAsia"/>
        </w:rPr>
        <w:t>蝙蝠袖</w:t>
      </w:r>
      <w:r w:rsidRPr="00687DBA">
        <w:t>t</w:t>
      </w:r>
      <w:r w:rsidRPr="00687DBA">
        <w:rPr>
          <w:rFonts w:hint="eastAsia"/>
        </w:rPr>
        <w:t>恤韩版</w:t>
      </w:r>
      <w:r>
        <w:rPr>
          <w:rFonts w:hint="eastAsia"/>
        </w:rPr>
        <w:t>甜美</w:t>
      </w:r>
      <w:r w:rsidRPr="00687DBA">
        <w:rPr>
          <w:rFonts w:hint="eastAsia"/>
        </w:rPr>
        <w:t>宽松</w:t>
      </w:r>
      <w:bookmarkStart w:id="18" w:name="OLE_LINK20"/>
      <w:bookmarkStart w:id="19" w:name="OLE_LINK21"/>
      <w:r w:rsidRPr="00687DBA">
        <w:rPr>
          <w:rFonts w:hint="eastAsia"/>
        </w:rPr>
        <w:t>圆领</w:t>
      </w:r>
      <w:bookmarkEnd w:id="18"/>
      <w:bookmarkEnd w:id="19"/>
      <w:r w:rsidRPr="00687DBA">
        <w:rPr>
          <w:rFonts w:hint="eastAsia"/>
        </w:rPr>
        <w:t>印花大码蝙蝠袖</w:t>
      </w:r>
      <w:r>
        <w:rPr>
          <w:rFonts w:hint="eastAsia"/>
        </w:rPr>
        <w:t>短袖</w:t>
      </w:r>
    </w:p>
    <w:p w:rsidR="005974A4" w:rsidRDefault="005974A4" w:rsidP="00C15E95"/>
    <w:p w:rsidR="005974A4" w:rsidRDefault="005974A4" w:rsidP="002031CA">
      <w:r>
        <w:rPr>
          <w:rFonts w:hint="eastAsia"/>
        </w:rPr>
        <w:t>特价：</w:t>
      </w:r>
      <w:r>
        <w:t>¥ 85.00</w:t>
      </w:r>
    </w:p>
    <w:p w:rsidR="005974A4" w:rsidRDefault="005974A4" w:rsidP="002031CA">
      <w:r>
        <w:rPr>
          <w:rFonts w:hint="eastAsia"/>
        </w:rPr>
        <w:t>原价：</w:t>
      </w:r>
      <w:r>
        <w:t>¥119.00</w:t>
      </w:r>
    </w:p>
    <w:p w:rsidR="005974A4" w:rsidRDefault="005974A4" w:rsidP="00C15E95"/>
    <w:p w:rsidR="005974A4" w:rsidRDefault="005974A4" w:rsidP="00C15E95">
      <w:r>
        <w:t>16</w:t>
      </w:r>
      <w:r>
        <w:rPr>
          <w:rFonts w:hint="eastAsia"/>
        </w:rPr>
        <w:t>、</w:t>
      </w:r>
      <w:r>
        <w:t>2012</w:t>
      </w:r>
      <w:r>
        <w:rPr>
          <w:rFonts w:hint="eastAsia"/>
        </w:rPr>
        <w:t>夏季新款女装</w:t>
      </w:r>
      <w:r>
        <w:t>t</w:t>
      </w:r>
      <w:r>
        <w:rPr>
          <w:rFonts w:hint="eastAsia"/>
        </w:rPr>
        <w:t>恤包邮</w:t>
      </w:r>
      <w:r w:rsidRPr="007524E2">
        <w:rPr>
          <w:rFonts w:hint="eastAsia"/>
        </w:rPr>
        <w:t>特惠</w:t>
      </w:r>
      <w:r>
        <w:rPr>
          <w:rFonts w:hint="eastAsia"/>
        </w:rPr>
        <w:t>白色</w:t>
      </w:r>
      <w:r w:rsidRPr="007524E2">
        <w:rPr>
          <w:rFonts w:hint="eastAsia"/>
        </w:rPr>
        <w:t>百搭</w:t>
      </w:r>
      <w:r>
        <w:rPr>
          <w:rFonts w:hint="eastAsia"/>
        </w:rPr>
        <w:t>宽松</w:t>
      </w:r>
      <w:r w:rsidRPr="00687DBA">
        <w:rPr>
          <w:rFonts w:hint="eastAsia"/>
        </w:rPr>
        <w:t>圆领</w:t>
      </w:r>
      <w:r w:rsidRPr="003F2FE1">
        <w:rPr>
          <w:rFonts w:hint="eastAsia"/>
        </w:rPr>
        <w:t>雪纺</w:t>
      </w:r>
      <w:r>
        <w:rPr>
          <w:rFonts w:hint="eastAsia"/>
        </w:rPr>
        <w:t>褶皱</w:t>
      </w:r>
      <w:r w:rsidRPr="00330ACB">
        <w:rPr>
          <w:rFonts w:hint="eastAsia"/>
        </w:rPr>
        <w:t>拼接短袖</w:t>
      </w:r>
      <w:bookmarkStart w:id="20" w:name="OLE_LINK18"/>
      <w:bookmarkStart w:id="21" w:name="OLE_LINK19"/>
      <w:r>
        <w:t>t</w:t>
      </w:r>
      <w:r w:rsidRPr="00330ACB">
        <w:rPr>
          <w:rFonts w:hint="eastAsia"/>
        </w:rPr>
        <w:t>恤</w:t>
      </w:r>
      <w:bookmarkEnd w:id="20"/>
      <w:bookmarkEnd w:id="21"/>
    </w:p>
    <w:p w:rsidR="005974A4" w:rsidRDefault="005974A4" w:rsidP="00C15E95"/>
    <w:p w:rsidR="005974A4" w:rsidRDefault="005974A4" w:rsidP="00221555">
      <w:r>
        <w:rPr>
          <w:rFonts w:hint="eastAsia"/>
        </w:rPr>
        <w:t>特价：</w:t>
      </w:r>
      <w:r>
        <w:t>¥ 98.00</w:t>
      </w:r>
    </w:p>
    <w:p w:rsidR="005974A4" w:rsidRDefault="005974A4" w:rsidP="00221555">
      <w:r>
        <w:rPr>
          <w:rFonts w:hint="eastAsia"/>
        </w:rPr>
        <w:t>原价：</w:t>
      </w:r>
      <w:r>
        <w:t>¥129.00</w:t>
      </w:r>
    </w:p>
    <w:p w:rsidR="005974A4" w:rsidRDefault="005974A4" w:rsidP="00221555"/>
    <w:p w:rsidR="005974A4" w:rsidRDefault="005974A4" w:rsidP="00221555">
      <w:r>
        <w:t>17</w:t>
      </w:r>
      <w:r>
        <w:rPr>
          <w:rFonts w:hint="eastAsia"/>
        </w:rPr>
        <w:t>、包邮</w:t>
      </w:r>
      <w:r>
        <w:t xml:space="preserve"> 2012</w:t>
      </w:r>
      <w:r>
        <w:rPr>
          <w:rFonts w:hint="eastAsia"/>
        </w:rPr>
        <w:t>夏季新款女装</w:t>
      </w:r>
      <w:r>
        <w:t>t</w:t>
      </w:r>
      <w:r>
        <w:rPr>
          <w:rFonts w:hint="eastAsia"/>
        </w:rPr>
        <w:t>恤</w:t>
      </w:r>
      <w:r w:rsidRPr="007524E2">
        <w:rPr>
          <w:rFonts w:hint="eastAsia"/>
        </w:rPr>
        <w:t>特惠</w:t>
      </w:r>
      <w:r w:rsidRPr="000954C2">
        <w:rPr>
          <w:rFonts w:hint="eastAsia"/>
        </w:rPr>
        <w:t>妩媚渐变</w:t>
      </w:r>
      <w:r>
        <w:rPr>
          <w:rFonts w:hint="eastAsia"/>
        </w:rPr>
        <w:t>修身</w:t>
      </w:r>
      <w:r w:rsidRPr="000954C2">
        <w:rPr>
          <w:rFonts w:hint="eastAsia"/>
        </w:rPr>
        <w:t>圆领</w:t>
      </w:r>
      <w:r w:rsidRPr="003F2FE1">
        <w:rPr>
          <w:rFonts w:hint="eastAsia"/>
        </w:rPr>
        <w:t>雪纺</w:t>
      </w:r>
      <w:r>
        <w:rPr>
          <w:rFonts w:hint="eastAsia"/>
        </w:rPr>
        <w:t>褶皱</w:t>
      </w:r>
      <w:r w:rsidRPr="00330ACB">
        <w:rPr>
          <w:rFonts w:hint="eastAsia"/>
        </w:rPr>
        <w:t>拼接短袖</w:t>
      </w:r>
      <w:r>
        <w:t>t</w:t>
      </w:r>
      <w:r w:rsidRPr="00330ACB">
        <w:rPr>
          <w:rFonts w:hint="eastAsia"/>
        </w:rPr>
        <w:t>恤</w:t>
      </w:r>
    </w:p>
    <w:p w:rsidR="005974A4" w:rsidRDefault="005974A4" w:rsidP="00221555"/>
    <w:p w:rsidR="005974A4" w:rsidRDefault="005974A4" w:rsidP="00387B15">
      <w:r>
        <w:rPr>
          <w:rFonts w:hint="eastAsia"/>
        </w:rPr>
        <w:t>特价：</w:t>
      </w:r>
      <w:r>
        <w:t>¥ 99.00</w:t>
      </w:r>
    </w:p>
    <w:p w:rsidR="005974A4" w:rsidRDefault="005974A4" w:rsidP="00387B15">
      <w:r>
        <w:rPr>
          <w:rFonts w:hint="eastAsia"/>
        </w:rPr>
        <w:t>原价：</w:t>
      </w:r>
      <w:r>
        <w:t>¥129.00</w:t>
      </w:r>
    </w:p>
    <w:p w:rsidR="005974A4" w:rsidRDefault="005974A4" w:rsidP="00387B15"/>
    <w:p w:rsidR="005974A4" w:rsidRDefault="005974A4" w:rsidP="00387B15">
      <w:r>
        <w:t>18</w:t>
      </w:r>
      <w:r>
        <w:rPr>
          <w:rFonts w:hint="eastAsia"/>
        </w:rPr>
        <w:t>、</w:t>
      </w:r>
      <w:r w:rsidRPr="003F2FE1">
        <w:rPr>
          <w:rFonts w:hint="eastAsia"/>
        </w:rPr>
        <w:t>包邮</w:t>
      </w:r>
      <w:r w:rsidRPr="003F2FE1">
        <w:t>2012</w:t>
      </w:r>
      <w:r w:rsidRPr="003F2FE1">
        <w:rPr>
          <w:rFonts w:hint="eastAsia"/>
        </w:rPr>
        <w:t>夏季新款淑女装宽松大码花苞连衣裙收腰显瘦包臀</w:t>
      </w:r>
      <w:bookmarkStart w:id="22" w:name="OLE_LINK24"/>
      <w:bookmarkStart w:id="23" w:name="OLE_LINK25"/>
      <w:r w:rsidRPr="003F2FE1">
        <w:rPr>
          <w:rFonts w:hint="eastAsia"/>
        </w:rPr>
        <w:t>雪纺</w:t>
      </w:r>
      <w:bookmarkEnd w:id="22"/>
      <w:bookmarkEnd w:id="23"/>
      <w:r w:rsidRPr="003F2FE1">
        <w:rPr>
          <w:rFonts w:hint="eastAsia"/>
        </w:rPr>
        <w:t>连衣裙</w:t>
      </w:r>
    </w:p>
    <w:p w:rsidR="005974A4" w:rsidRDefault="005974A4" w:rsidP="00387B15"/>
    <w:p w:rsidR="005974A4" w:rsidRDefault="005974A4" w:rsidP="00624192">
      <w:r>
        <w:rPr>
          <w:rFonts w:hint="eastAsia"/>
        </w:rPr>
        <w:t>特价：</w:t>
      </w:r>
      <w:r>
        <w:t>¥ 159.00</w:t>
      </w:r>
    </w:p>
    <w:p w:rsidR="005974A4" w:rsidRDefault="005974A4" w:rsidP="00624192">
      <w:r>
        <w:rPr>
          <w:rFonts w:hint="eastAsia"/>
        </w:rPr>
        <w:t>原价：</w:t>
      </w:r>
      <w:r>
        <w:t>¥199.00</w:t>
      </w:r>
    </w:p>
    <w:p w:rsidR="005974A4" w:rsidRDefault="005974A4" w:rsidP="00624192"/>
    <w:p w:rsidR="005974A4" w:rsidRDefault="005974A4" w:rsidP="00624192">
      <w:r>
        <w:t>19</w:t>
      </w:r>
      <w:r>
        <w:rPr>
          <w:rFonts w:hint="eastAsia"/>
        </w:rPr>
        <w:t>、</w:t>
      </w:r>
      <w:r w:rsidRPr="003F2FE1">
        <w:rPr>
          <w:rFonts w:hint="eastAsia"/>
        </w:rPr>
        <w:t>包邮</w:t>
      </w:r>
      <w:r w:rsidRPr="003F2FE1">
        <w:t>2012</w:t>
      </w:r>
      <w:r>
        <w:rPr>
          <w:rFonts w:hint="eastAsia"/>
        </w:rPr>
        <w:t>夏季新款</w:t>
      </w:r>
      <w:r w:rsidRPr="003F2FE1">
        <w:rPr>
          <w:rFonts w:hint="eastAsia"/>
        </w:rPr>
        <w:t>女装</w:t>
      </w:r>
      <w:r w:rsidRPr="00BA5B86">
        <w:rPr>
          <w:rFonts w:hint="eastAsia"/>
        </w:rPr>
        <w:t>连衣裙</w:t>
      </w:r>
      <w:r w:rsidRPr="003F2FE1">
        <w:rPr>
          <w:rFonts w:hint="eastAsia"/>
        </w:rPr>
        <w:t>宽松收腰显瘦包臀</w:t>
      </w:r>
      <w:r w:rsidRPr="00BA5B86">
        <w:rPr>
          <w:rFonts w:hint="eastAsia"/>
        </w:rPr>
        <w:t>拼接</w:t>
      </w:r>
      <w:bookmarkStart w:id="24" w:name="OLE_LINK22"/>
      <w:bookmarkStart w:id="25" w:name="OLE_LINK23"/>
      <w:r w:rsidRPr="00BA5B86">
        <w:rPr>
          <w:rFonts w:hint="eastAsia"/>
        </w:rPr>
        <w:t>连衣裙</w:t>
      </w:r>
      <w:bookmarkEnd w:id="24"/>
      <w:bookmarkEnd w:id="25"/>
    </w:p>
    <w:p w:rsidR="005974A4" w:rsidRDefault="005974A4" w:rsidP="00624192"/>
    <w:p w:rsidR="005974A4" w:rsidRDefault="005974A4" w:rsidP="00BA5B86">
      <w:r>
        <w:rPr>
          <w:rFonts w:hint="eastAsia"/>
        </w:rPr>
        <w:t>特价：</w:t>
      </w:r>
      <w:r>
        <w:t>¥ 89.00</w:t>
      </w:r>
    </w:p>
    <w:p w:rsidR="005974A4" w:rsidRDefault="005974A4" w:rsidP="00BA5B86">
      <w:r>
        <w:rPr>
          <w:rFonts w:hint="eastAsia"/>
        </w:rPr>
        <w:t>原价：</w:t>
      </w:r>
      <w:r>
        <w:t>¥129.00</w:t>
      </w:r>
    </w:p>
    <w:p w:rsidR="005974A4" w:rsidRDefault="005974A4" w:rsidP="00BA5B86"/>
    <w:p w:rsidR="005974A4" w:rsidRDefault="005974A4" w:rsidP="00BA5B86">
      <w:r>
        <w:t>20</w:t>
      </w:r>
      <w:r>
        <w:rPr>
          <w:rFonts w:hint="eastAsia"/>
        </w:rPr>
        <w:t>、</w:t>
      </w:r>
      <w:r>
        <w:t>2012</w:t>
      </w:r>
      <w:r>
        <w:rPr>
          <w:rFonts w:hint="eastAsia"/>
        </w:rPr>
        <w:t>夏季新款特惠女装包邮</w:t>
      </w:r>
      <w:r>
        <w:t>t</w:t>
      </w:r>
      <w:r w:rsidRPr="001B6811">
        <w:rPr>
          <w:rFonts w:hint="eastAsia"/>
        </w:rPr>
        <w:t>恤</w:t>
      </w:r>
      <w:r>
        <w:rPr>
          <w:rFonts w:hint="eastAsia"/>
        </w:rPr>
        <w:t>镶珠蝴蝶结甜美</w:t>
      </w:r>
      <w:r w:rsidRPr="001B6811">
        <w:rPr>
          <w:rFonts w:hint="eastAsia"/>
        </w:rPr>
        <w:t>宽松百搭</w:t>
      </w:r>
      <w:bookmarkStart w:id="26" w:name="OLE_LINK26"/>
      <w:bookmarkStart w:id="27" w:name="OLE_LINK27"/>
      <w:r>
        <w:rPr>
          <w:rFonts w:hint="eastAsia"/>
        </w:rPr>
        <w:t>短袖</w:t>
      </w:r>
      <w:r>
        <w:t>t</w:t>
      </w:r>
      <w:r w:rsidRPr="001B6811">
        <w:rPr>
          <w:rFonts w:hint="eastAsia"/>
        </w:rPr>
        <w:t>恤</w:t>
      </w:r>
      <w:bookmarkEnd w:id="26"/>
      <w:bookmarkEnd w:id="27"/>
    </w:p>
    <w:p w:rsidR="005974A4" w:rsidRDefault="005974A4" w:rsidP="00BA5B86"/>
    <w:p w:rsidR="005974A4" w:rsidRDefault="005974A4" w:rsidP="00ED4732">
      <w:r>
        <w:rPr>
          <w:rFonts w:hint="eastAsia"/>
        </w:rPr>
        <w:t>特价：</w:t>
      </w:r>
      <w:r>
        <w:t>¥ 69.00</w:t>
      </w:r>
    </w:p>
    <w:p w:rsidR="005974A4" w:rsidRDefault="005974A4" w:rsidP="00ED4732">
      <w:r>
        <w:rPr>
          <w:rFonts w:hint="eastAsia"/>
        </w:rPr>
        <w:t>原价：</w:t>
      </w:r>
      <w:r>
        <w:t>¥89.00</w:t>
      </w:r>
    </w:p>
    <w:p w:rsidR="005974A4" w:rsidRDefault="005974A4" w:rsidP="00ED4732"/>
    <w:p w:rsidR="005974A4" w:rsidRDefault="005974A4" w:rsidP="00ED4732">
      <w:r>
        <w:t>21</w:t>
      </w:r>
      <w:r>
        <w:rPr>
          <w:rFonts w:hint="eastAsia"/>
        </w:rPr>
        <w:t>、包邮特惠女装</w:t>
      </w:r>
      <w:r>
        <w:t>t</w:t>
      </w:r>
      <w:r>
        <w:rPr>
          <w:rFonts w:hint="eastAsia"/>
        </w:rPr>
        <w:t>恤</w:t>
      </w:r>
      <w:r>
        <w:t>2012</w:t>
      </w:r>
      <w:r>
        <w:rPr>
          <w:rFonts w:hint="eastAsia"/>
        </w:rPr>
        <w:t>夏季新款</w:t>
      </w:r>
      <w:r w:rsidRPr="008E5E2F">
        <w:rPr>
          <w:rFonts w:hint="eastAsia"/>
        </w:rPr>
        <w:t>甜美</w:t>
      </w:r>
      <w:r>
        <w:rPr>
          <w:rFonts w:hint="eastAsia"/>
        </w:rPr>
        <w:t>宽松</w:t>
      </w:r>
      <w:r w:rsidRPr="008E5E2F">
        <w:rPr>
          <w:rFonts w:hint="eastAsia"/>
        </w:rPr>
        <w:t>荷叶边领上衣</w:t>
      </w:r>
      <w:r>
        <w:t xml:space="preserve"> </w:t>
      </w:r>
      <w:r>
        <w:rPr>
          <w:rFonts w:hint="eastAsia"/>
        </w:rPr>
        <w:t>女</w:t>
      </w:r>
      <w:r>
        <w:t xml:space="preserve"> </w:t>
      </w:r>
      <w:r>
        <w:rPr>
          <w:rFonts w:hint="eastAsia"/>
        </w:rPr>
        <w:t>短袖</w:t>
      </w:r>
      <w:r>
        <w:t>t</w:t>
      </w:r>
      <w:r>
        <w:rPr>
          <w:rFonts w:hint="eastAsia"/>
        </w:rPr>
        <w:t>恤</w:t>
      </w:r>
    </w:p>
    <w:p w:rsidR="005974A4" w:rsidRDefault="005974A4" w:rsidP="00ED4732"/>
    <w:p w:rsidR="005974A4" w:rsidRDefault="005974A4" w:rsidP="00DC46E7">
      <w:r>
        <w:rPr>
          <w:rFonts w:hint="eastAsia"/>
        </w:rPr>
        <w:t>特价：</w:t>
      </w:r>
      <w:r>
        <w:t>¥ 105.00</w:t>
      </w:r>
    </w:p>
    <w:p w:rsidR="005974A4" w:rsidRDefault="005974A4" w:rsidP="00DC46E7">
      <w:r>
        <w:rPr>
          <w:rFonts w:hint="eastAsia"/>
        </w:rPr>
        <w:t>原价：</w:t>
      </w:r>
      <w:r>
        <w:t>¥139.00</w:t>
      </w:r>
    </w:p>
    <w:p w:rsidR="005974A4" w:rsidRDefault="005974A4" w:rsidP="00DC46E7"/>
    <w:p w:rsidR="005974A4" w:rsidRDefault="005974A4" w:rsidP="00DC46E7">
      <w:r>
        <w:t>22</w:t>
      </w:r>
      <w:r>
        <w:rPr>
          <w:rFonts w:hint="eastAsia"/>
        </w:rPr>
        <w:t>、包邮</w:t>
      </w:r>
      <w:r>
        <w:t>2012</w:t>
      </w:r>
      <w:r>
        <w:rPr>
          <w:rFonts w:hint="eastAsia"/>
        </w:rPr>
        <w:t>夏季新款特惠女装</w:t>
      </w:r>
      <w:r>
        <w:t>t</w:t>
      </w:r>
      <w:r>
        <w:rPr>
          <w:rFonts w:hint="eastAsia"/>
        </w:rPr>
        <w:t>恤宽松</w:t>
      </w:r>
      <w:r w:rsidRPr="00C40250">
        <w:rPr>
          <w:rFonts w:hint="eastAsia"/>
        </w:rPr>
        <w:t>简洁气质优雅蝙蝠衫</w:t>
      </w:r>
      <w:r>
        <w:rPr>
          <w:rFonts w:hint="eastAsia"/>
        </w:rPr>
        <w:t>短袖</w:t>
      </w:r>
      <w:r>
        <w:t>t</w:t>
      </w:r>
      <w:r w:rsidRPr="001B6811">
        <w:rPr>
          <w:rFonts w:hint="eastAsia"/>
        </w:rPr>
        <w:t>恤</w:t>
      </w:r>
    </w:p>
    <w:p w:rsidR="005974A4" w:rsidRDefault="005974A4" w:rsidP="00DC46E7"/>
    <w:p w:rsidR="005974A4" w:rsidRDefault="005974A4" w:rsidP="00FD058D">
      <w:r>
        <w:rPr>
          <w:rFonts w:hint="eastAsia"/>
        </w:rPr>
        <w:t>特价：</w:t>
      </w:r>
      <w:r>
        <w:t>¥ 109.00</w:t>
      </w:r>
    </w:p>
    <w:p w:rsidR="005974A4" w:rsidRDefault="005974A4" w:rsidP="00FD058D">
      <w:r>
        <w:rPr>
          <w:rFonts w:hint="eastAsia"/>
        </w:rPr>
        <w:t>原价：</w:t>
      </w:r>
      <w:r>
        <w:t>¥159.00</w:t>
      </w:r>
    </w:p>
    <w:p w:rsidR="005974A4" w:rsidRDefault="005974A4" w:rsidP="00FD058D"/>
    <w:p w:rsidR="005974A4" w:rsidRPr="00CE3687" w:rsidRDefault="005974A4" w:rsidP="00405C97">
      <w:r>
        <w:t>23</w:t>
      </w:r>
      <w:r>
        <w:rPr>
          <w:rFonts w:hint="eastAsia"/>
        </w:rPr>
        <w:t>、</w:t>
      </w:r>
      <w:r>
        <w:t>2012</w:t>
      </w:r>
      <w:r>
        <w:rPr>
          <w:rFonts w:hint="eastAsia"/>
        </w:rPr>
        <w:t>夏季新款女装</w:t>
      </w:r>
      <w:r w:rsidRPr="00347CC5">
        <w:rPr>
          <w:rFonts w:hint="eastAsia"/>
        </w:rPr>
        <w:t>配丝带拼接牛仔</w:t>
      </w:r>
      <w:r>
        <w:rPr>
          <w:rFonts w:hint="eastAsia"/>
        </w:rPr>
        <w:t>短</w:t>
      </w:r>
      <w:r w:rsidRPr="00347CC5">
        <w:rPr>
          <w:rFonts w:hint="eastAsia"/>
        </w:rPr>
        <w:t>裤休闲翻边</w:t>
      </w:r>
      <w:r w:rsidRPr="00405C97">
        <w:rPr>
          <w:rFonts w:hint="eastAsia"/>
        </w:rPr>
        <w:t>七分裤</w:t>
      </w:r>
      <w:r w:rsidRPr="00405C97">
        <w:t xml:space="preserve"> </w:t>
      </w:r>
      <w:r w:rsidRPr="00405C97">
        <w:rPr>
          <w:rFonts w:hint="eastAsia"/>
        </w:rPr>
        <w:t>女</w:t>
      </w:r>
      <w:r w:rsidRPr="00405C97">
        <w:t xml:space="preserve"> </w:t>
      </w:r>
      <w:r w:rsidRPr="00405C97">
        <w:rPr>
          <w:rFonts w:hint="eastAsia"/>
        </w:rPr>
        <w:t>夏</w:t>
      </w:r>
      <w:r w:rsidRPr="00347CC5">
        <w:rPr>
          <w:rFonts w:hint="eastAsia"/>
        </w:rPr>
        <w:t>包邮</w:t>
      </w:r>
      <w:r w:rsidRPr="00405C97">
        <w:rPr>
          <w:rFonts w:hint="eastAsia"/>
        </w:rPr>
        <w:t>哈伦</w:t>
      </w:r>
      <w:r w:rsidRPr="00347CC5">
        <w:rPr>
          <w:rFonts w:hint="eastAsia"/>
        </w:rPr>
        <w:t>裤</w:t>
      </w:r>
    </w:p>
    <w:p w:rsidR="005974A4" w:rsidRPr="00405C97" w:rsidRDefault="005974A4" w:rsidP="00FD058D"/>
    <w:p w:rsidR="005974A4" w:rsidRDefault="005974A4" w:rsidP="00FD058D">
      <w:r w:rsidRPr="00E91C7F">
        <w:rPr>
          <w:rFonts w:hint="eastAsia"/>
        </w:rPr>
        <w:t>售价：</w:t>
      </w:r>
      <w:r w:rsidRPr="00E91C7F">
        <w:t>¥ 189.00</w:t>
      </w:r>
    </w:p>
    <w:p w:rsidR="005974A4" w:rsidRDefault="005974A4" w:rsidP="00FD058D"/>
    <w:p w:rsidR="005974A4" w:rsidRDefault="005974A4" w:rsidP="00FD058D">
      <w:r>
        <w:t>24</w:t>
      </w:r>
      <w:r>
        <w:rPr>
          <w:rFonts w:hint="eastAsia"/>
        </w:rPr>
        <w:t>、</w:t>
      </w:r>
      <w:bookmarkStart w:id="28" w:name="OLE_LINK33"/>
      <w:r>
        <w:t>2012</w:t>
      </w:r>
      <w:r>
        <w:rPr>
          <w:rFonts w:hint="eastAsia"/>
        </w:rPr>
        <w:t>夏季新款雪纺衫上衣短袖</w:t>
      </w:r>
      <w:r>
        <w:t>t</w:t>
      </w:r>
      <w:r>
        <w:rPr>
          <w:rFonts w:hint="eastAsia"/>
        </w:rPr>
        <w:t>恤女装</w:t>
      </w:r>
      <w:r w:rsidRPr="00C21F1D">
        <w:rPr>
          <w:rFonts w:hint="eastAsia"/>
        </w:rPr>
        <w:t>宽松吊带露肩波点雪纺衫</w:t>
      </w:r>
      <w:r w:rsidRPr="00C21F1D">
        <w:t xml:space="preserve"> </w:t>
      </w:r>
      <w:r w:rsidRPr="00C21F1D">
        <w:rPr>
          <w:rFonts w:hint="eastAsia"/>
        </w:rPr>
        <w:t>短袖</w:t>
      </w:r>
      <w:r w:rsidRPr="00C21F1D">
        <w:t xml:space="preserve"> </w:t>
      </w:r>
      <w:r w:rsidRPr="00C21F1D">
        <w:rPr>
          <w:rFonts w:hint="eastAsia"/>
        </w:rPr>
        <w:t>包邮</w:t>
      </w:r>
      <w:bookmarkEnd w:id="28"/>
    </w:p>
    <w:p w:rsidR="005974A4" w:rsidRDefault="005974A4" w:rsidP="00FD058D"/>
    <w:p w:rsidR="005974A4" w:rsidRDefault="005974A4" w:rsidP="00FD058D">
      <w:r w:rsidRPr="008A5E60">
        <w:rPr>
          <w:rFonts w:hint="eastAsia"/>
        </w:rPr>
        <w:t>售价：</w:t>
      </w:r>
      <w:r w:rsidRPr="008A5E60">
        <w:t xml:space="preserve">¥ </w:t>
      </w:r>
      <w:bookmarkStart w:id="29" w:name="OLE_LINK34"/>
      <w:r w:rsidRPr="008A5E60">
        <w:t>155.00</w:t>
      </w:r>
      <w:bookmarkEnd w:id="29"/>
    </w:p>
    <w:p w:rsidR="005974A4" w:rsidRDefault="005974A4" w:rsidP="00FD058D"/>
    <w:p w:rsidR="005974A4" w:rsidRDefault="005974A4" w:rsidP="00FD058D">
      <w:r>
        <w:t>25</w:t>
      </w:r>
      <w:r>
        <w:rPr>
          <w:rFonts w:hint="eastAsia"/>
        </w:rPr>
        <w:t>、</w:t>
      </w:r>
      <w:bookmarkStart w:id="30" w:name="OLE_LINK35"/>
      <w:r>
        <w:t>2012</w:t>
      </w:r>
      <w:r>
        <w:rPr>
          <w:rFonts w:hint="eastAsia"/>
        </w:rPr>
        <w:t>夏装新款</w:t>
      </w:r>
      <w:r w:rsidRPr="00A6398A">
        <w:rPr>
          <w:rFonts w:hint="eastAsia"/>
        </w:rPr>
        <w:t>短袖连衣裙</w:t>
      </w:r>
      <w:r>
        <w:rPr>
          <w:rFonts w:hint="eastAsia"/>
        </w:rPr>
        <w:t>包邮宽松圆领可爱牛仔布拼接短袖</w:t>
      </w:r>
      <w:r w:rsidRPr="006D7C0F">
        <w:rPr>
          <w:rFonts w:hint="eastAsia"/>
        </w:rPr>
        <w:t>蕾丝裙</w:t>
      </w:r>
      <w:bookmarkEnd w:id="30"/>
    </w:p>
    <w:p w:rsidR="005974A4" w:rsidRDefault="005974A4" w:rsidP="00FD058D"/>
    <w:p w:rsidR="005974A4" w:rsidRDefault="005974A4" w:rsidP="00FD058D">
      <w:r w:rsidRPr="004114BE">
        <w:rPr>
          <w:rFonts w:hint="eastAsia"/>
        </w:rPr>
        <w:t>售价：</w:t>
      </w:r>
      <w:r w:rsidRPr="004114BE">
        <w:t xml:space="preserve">¥ </w:t>
      </w:r>
      <w:bookmarkStart w:id="31" w:name="OLE_LINK36"/>
      <w:r w:rsidRPr="004114BE">
        <w:t>159.00</w:t>
      </w:r>
      <w:bookmarkEnd w:id="31"/>
    </w:p>
    <w:p w:rsidR="005974A4" w:rsidRDefault="005974A4" w:rsidP="00FD058D"/>
    <w:p w:rsidR="005974A4" w:rsidRDefault="005974A4" w:rsidP="00FD058D">
      <w:r>
        <w:t>26</w:t>
      </w:r>
      <w:r>
        <w:rPr>
          <w:rFonts w:hint="eastAsia"/>
        </w:rPr>
        <w:t>、</w:t>
      </w:r>
      <w:bookmarkStart w:id="32" w:name="OLE_LINK37"/>
      <w:r>
        <w:t>2012</w:t>
      </w:r>
      <w:r>
        <w:rPr>
          <w:rFonts w:hint="eastAsia"/>
        </w:rPr>
        <w:t>夏装新款短袖</w:t>
      </w:r>
      <w:bookmarkStart w:id="33" w:name="OLE_LINK28"/>
      <w:bookmarkStart w:id="34" w:name="OLE_LINK29"/>
      <w:bookmarkStart w:id="35" w:name="OLE_LINK30"/>
      <w:r>
        <w:t>t</w:t>
      </w:r>
      <w:r>
        <w:rPr>
          <w:rFonts w:hint="eastAsia"/>
        </w:rPr>
        <w:t>恤</w:t>
      </w:r>
      <w:bookmarkEnd w:id="33"/>
      <w:bookmarkEnd w:id="34"/>
      <w:bookmarkEnd w:id="35"/>
      <w:r>
        <w:rPr>
          <w:rFonts w:hint="eastAsia"/>
        </w:rPr>
        <w:t>女装绣花娃娃领波点</w:t>
      </w:r>
      <w:r w:rsidRPr="00234A18">
        <w:rPr>
          <w:rFonts w:hint="eastAsia"/>
        </w:rPr>
        <w:t>百搭</w:t>
      </w:r>
      <w:r>
        <w:t>t</w:t>
      </w:r>
      <w:r>
        <w:rPr>
          <w:rFonts w:hint="eastAsia"/>
        </w:rPr>
        <w:t>恤</w:t>
      </w:r>
      <w:r w:rsidRPr="00234A18">
        <w:rPr>
          <w:rFonts w:hint="eastAsia"/>
        </w:rPr>
        <w:t>雪纺衫</w:t>
      </w:r>
      <w:r>
        <w:t xml:space="preserve"> </w:t>
      </w:r>
      <w:r w:rsidRPr="00C21F1D">
        <w:rPr>
          <w:rFonts w:hint="eastAsia"/>
        </w:rPr>
        <w:t>短袖</w:t>
      </w:r>
      <w:r w:rsidRPr="00C21F1D">
        <w:t xml:space="preserve"> </w:t>
      </w:r>
      <w:r w:rsidRPr="00C21F1D">
        <w:rPr>
          <w:rFonts w:hint="eastAsia"/>
        </w:rPr>
        <w:t>包邮</w:t>
      </w:r>
      <w:bookmarkEnd w:id="32"/>
    </w:p>
    <w:p w:rsidR="005974A4" w:rsidRDefault="005974A4" w:rsidP="00FD058D"/>
    <w:p w:rsidR="005974A4" w:rsidRDefault="005974A4" w:rsidP="00FD058D">
      <w:r w:rsidRPr="00513285">
        <w:rPr>
          <w:rFonts w:hint="eastAsia"/>
        </w:rPr>
        <w:t>售价：</w:t>
      </w:r>
      <w:r w:rsidRPr="00513285">
        <w:t>¥ 149.00</w:t>
      </w:r>
    </w:p>
    <w:p w:rsidR="005974A4" w:rsidRDefault="005974A4" w:rsidP="00FD058D"/>
    <w:p w:rsidR="005974A4" w:rsidRDefault="005974A4" w:rsidP="00FD058D">
      <w:r>
        <w:t>27</w:t>
      </w:r>
      <w:r>
        <w:rPr>
          <w:rFonts w:hint="eastAsia"/>
        </w:rPr>
        <w:t>、包邮</w:t>
      </w:r>
      <w:r>
        <w:t>2012</w:t>
      </w:r>
      <w:r>
        <w:rPr>
          <w:rFonts w:hint="eastAsia"/>
        </w:rPr>
        <w:t>夏季新款女装</w:t>
      </w:r>
      <w:r>
        <w:t>t</w:t>
      </w:r>
      <w:r>
        <w:rPr>
          <w:rFonts w:hint="eastAsia"/>
        </w:rPr>
        <w:t>恤</w:t>
      </w:r>
      <w:r w:rsidRPr="006935D0">
        <w:rPr>
          <w:rFonts w:hint="eastAsia"/>
        </w:rPr>
        <w:t>清新荷叶</w:t>
      </w:r>
      <w:r>
        <w:rPr>
          <w:rFonts w:hint="eastAsia"/>
        </w:rPr>
        <w:t>边</w:t>
      </w:r>
      <w:r w:rsidRPr="006935D0">
        <w:rPr>
          <w:rFonts w:hint="eastAsia"/>
        </w:rPr>
        <w:t>短袖撞色条纹松紧下摆</w:t>
      </w:r>
      <w:r>
        <w:rPr>
          <w:rFonts w:hint="eastAsia"/>
        </w:rPr>
        <w:t>短袖</w:t>
      </w:r>
      <w:r w:rsidRPr="006935D0">
        <w:rPr>
          <w:rFonts w:hint="eastAsia"/>
        </w:rPr>
        <w:t>雪纺衫</w:t>
      </w:r>
    </w:p>
    <w:p w:rsidR="005974A4" w:rsidRDefault="005974A4" w:rsidP="00FD058D"/>
    <w:p w:rsidR="005974A4" w:rsidRDefault="005974A4" w:rsidP="00FD058D">
      <w:r w:rsidRPr="004770EA">
        <w:rPr>
          <w:rFonts w:hint="eastAsia"/>
        </w:rPr>
        <w:t>售价：</w:t>
      </w:r>
      <w:r w:rsidRPr="004770EA">
        <w:t>¥ 139.00</w:t>
      </w:r>
    </w:p>
    <w:p w:rsidR="005974A4" w:rsidRDefault="005974A4" w:rsidP="00FD058D"/>
    <w:p w:rsidR="005974A4" w:rsidRDefault="005974A4" w:rsidP="00FD058D">
      <w:r>
        <w:t>28</w:t>
      </w:r>
      <w:r>
        <w:rPr>
          <w:rFonts w:hint="eastAsia"/>
        </w:rPr>
        <w:t>、</w:t>
      </w:r>
      <w:bookmarkStart w:id="36" w:name="OLE_LINK39"/>
      <w:r>
        <w:t>2012</w:t>
      </w:r>
      <w:r>
        <w:rPr>
          <w:rFonts w:hint="eastAsia"/>
        </w:rPr>
        <w:t>夏季新款</w:t>
      </w:r>
      <w:r w:rsidRPr="00BF18C1">
        <w:rPr>
          <w:rFonts w:hint="eastAsia"/>
        </w:rPr>
        <w:t>雪纺裙</w:t>
      </w:r>
      <w:r>
        <w:rPr>
          <w:rFonts w:hint="eastAsia"/>
        </w:rPr>
        <w:t>女装</w:t>
      </w:r>
      <w:r w:rsidRPr="00BF18C1">
        <w:rPr>
          <w:rFonts w:hint="eastAsia"/>
        </w:rPr>
        <w:t>大码连衣裙</w:t>
      </w:r>
      <w:r>
        <w:rPr>
          <w:rFonts w:hint="eastAsia"/>
        </w:rPr>
        <w:t>包邮</w:t>
      </w:r>
      <w:r w:rsidRPr="00BF18C1">
        <w:rPr>
          <w:rFonts w:hint="eastAsia"/>
        </w:rPr>
        <w:t>斜肩荷叶边优雅</w:t>
      </w:r>
      <w:bookmarkStart w:id="37" w:name="OLE_LINK38"/>
      <w:r w:rsidRPr="00BF18C1">
        <w:rPr>
          <w:rFonts w:hint="eastAsia"/>
        </w:rPr>
        <w:t>雪纺</w:t>
      </w:r>
      <w:bookmarkStart w:id="38" w:name="OLE_LINK31"/>
      <w:bookmarkStart w:id="39" w:name="OLE_LINK32"/>
      <w:bookmarkEnd w:id="37"/>
      <w:r w:rsidRPr="00BF18C1">
        <w:rPr>
          <w:rFonts w:hint="eastAsia"/>
        </w:rPr>
        <w:t>连衣裙</w:t>
      </w:r>
      <w:bookmarkEnd w:id="38"/>
      <w:bookmarkEnd w:id="39"/>
      <w:bookmarkEnd w:id="36"/>
    </w:p>
    <w:p w:rsidR="005974A4" w:rsidRDefault="005974A4" w:rsidP="00FD058D"/>
    <w:p w:rsidR="005974A4" w:rsidRDefault="005974A4" w:rsidP="00FD058D">
      <w:r w:rsidRPr="004453D5">
        <w:rPr>
          <w:rFonts w:hint="eastAsia"/>
        </w:rPr>
        <w:t>售价：</w:t>
      </w:r>
      <w:r w:rsidRPr="004453D5">
        <w:t>¥ 109.00</w:t>
      </w:r>
    </w:p>
    <w:p w:rsidR="005974A4" w:rsidRDefault="005974A4" w:rsidP="00FD058D"/>
    <w:p w:rsidR="005974A4" w:rsidRDefault="005974A4" w:rsidP="00FD058D">
      <w:r>
        <w:t>29</w:t>
      </w:r>
      <w:r>
        <w:rPr>
          <w:rFonts w:hint="eastAsia"/>
        </w:rPr>
        <w:t>、</w:t>
      </w:r>
      <w:bookmarkStart w:id="40" w:name="OLE_LINK42"/>
      <w:r>
        <w:t>2012</w:t>
      </w:r>
      <w:r>
        <w:rPr>
          <w:rFonts w:hint="eastAsia"/>
        </w:rPr>
        <w:t>夏季新款女装短袖</w:t>
      </w:r>
      <w:r>
        <w:t>t</w:t>
      </w:r>
      <w:r>
        <w:rPr>
          <w:rFonts w:hint="eastAsia"/>
        </w:rPr>
        <w:t>恤特惠欧美复古镂空流苏</w:t>
      </w:r>
      <w:r w:rsidRPr="006C4BBC">
        <w:t>t</w:t>
      </w:r>
      <w:r w:rsidRPr="006C4BBC">
        <w:rPr>
          <w:rFonts w:hint="eastAsia"/>
        </w:rPr>
        <w:t>恤</w:t>
      </w:r>
      <w:r w:rsidRPr="006C4BBC">
        <w:t xml:space="preserve"> </w:t>
      </w:r>
      <w:r w:rsidRPr="006C4BBC">
        <w:rPr>
          <w:rFonts w:hint="eastAsia"/>
        </w:rPr>
        <w:t>女</w:t>
      </w:r>
      <w:r w:rsidRPr="006C4BBC">
        <w:t xml:space="preserve"> </w:t>
      </w:r>
      <w:r w:rsidRPr="006C4BBC">
        <w:rPr>
          <w:rFonts w:hint="eastAsia"/>
        </w:rPr>
        <w:t>短袖</w:t>
      </w:r>
      <w:r w:rsidRPr="006C4BBC">
        <w:t xml:space="preserve"> </w:t>
      </w:r>
      <w:r w:rsidRPr="006C4BBC">
        <w:rPr>
          <w:rFonts w:hint="eastAsia"/>
        </w:rPr>
        <w:t>包邮</w:t>
      </w:r>
      <w:bookmarkEnd w:id="40"/>
    </w:p>
    <w:p w:rsidR="005974A4" w:rsidRDefault="005974A4" w:rsidP="00FD058D"/>
    <w:p w:rsidR="005974A4" w:rsidRDefault="005974A4" w:rsidP="00FD058D">
      <w:r w:rsidRPr="00602CBA">
        <w:rPr>
          <w:rFonts w:hint="eastAsia"/>
        </w:rPr>
        <w:t>售价：</w:t>
      </w:r>
      <w:r w:rsidRPr="00602CBA">
        <w:t>¥</w:t>
      </w:r>
      <w:bookmarkStart w:id="41" w:name="OLE_LINK43"/>
      <w:r w:rsidRPr="00602CBA">
        <w:t xml:space="preserve"> 89.00</w:t>
      </w:r>
      <w:bookmarkEnd w:id="41"/>
    </w:p>
    <w:p w:rsidR="005974A4" w:rsidRDefault="005974A4" w:rsidP="00FD058D"/>
    <w:p w:rsidR="005974A4" w:rsidRDefault="005974A4" w:rsidP="00FD058D">
      <w:r>
        <w:t>30</w:t>
      </w:r>
      <w:r>
        <w:rPr>
          <w:rFonts w:hint="eastAsia"/>
        </w:rPr>
        <w:t>、</w:t>
      </w:r>
      <w:bookmarkStart w:id="42" w:name="OLE_LINK44"/>
      <w:r>
        <w:rPr>
          <w:rFonts w:hint="eastAsia"/>
        </w:rPr>
        <w:t>包邮</w:t>
      </w:r>
      <w:r>
        <w:t>2012</w:t>
      </w:r>
      <w:r>
        <w:rPr>
          <w:rFonts w:hint="eastAsia"/>
        </w:rPr>
        <w:t>夏季新款女装短袖</w:t>
      </w:r>
      <w:r>
        <w:t>t</w:t>
      </w:r>
      <w:r w:rsidRPr="000A01FB">
        <w:rPr>
          <w:rFonts w:hint="eastAsia"/>
        </w:rPr>
        <w:t>恤欧美简约风头像宽松中长款短袖</w:t>
      </w:r>
      <w:r w:rsidRPr="000A01FB">
        <w:t>T</w:t>
      </w:r>
      <w:r w:rsidRPr="000A01FB">
        <w:rPr>
          <w:rFonts w:hint="eastAsia"/>
        </w:rPr>
        <w:t>恤</w:t>
      </w:r>
      <w:bookmarkEnd w:id="42"/>
    </w:p>
    <w:p w:rsidR="005974A4" w:rsidRDefault="005974A4" w:rsidP="00FD058D"/>
    <w:p w:rsidR="005974A4" w:rsidRDefault="005974A4" w:rsidP="00FD058D">
      <w:r w:rsidRPr="00144DDC">
        <w:rPr>
          <w:rFonts w:hint="eastAsia"/>
        </w:rPr>
        <w:t>售价：</w:t>
      </w:r>
      <w:r w:rsidRPr="00144DDC">
        <w:t>¥ 98.00</w:t>
      </w:r>
    </w:p>
    <w:p w:rsidR="005974A4" w:rsidRDefault="005974A4" w:rsidP="00FD058D"/>
    <w:p w:rsidR="005974A4" w:rsidRDefault="005974A4" w:rsidP="00FD058D">
      <w:r>
        <w:t>31</w:t>
      </w:r>
      <w:r>
        <w:rPr>
          <w:rFonts w:hint="eastAsia"/>
        </w:rPr>
        <w:t>、</w:t>
      </w:r>
      <w:r>
        <w:t>2012</w:t>
      </w:r>
      <w:r>
        <w:rPr>
          <w:rFonts w:hint="eastAsia"/>
        </w:rPr>
        <w:t>夏季新款雪纺短袖</w:t>
      </w:r>
      <w:r>
        <w:t>t</w:t>
      </w:r>
      <w:r>
        <w:rPr>
          <w:rFonts w:hint="eastAsia"/>
        </w:rPr>
        <w:t>恤女装</w:t>
      </w:r>
      <w:r w:rsidRPr="00083199">
        <w:rPr>
          <w:rFonts w:hint="eastAsia"/>
        </w:rPr>
        <w:t>拼接</w:t>
      </w:r>
      <w:r>
        <w:rPr>
          <w:rFonts w:hint="eastAsia"/>
        </w:rPr>
        <w:t>竖条纹</w:t>
      </w:r>
      <w:r w:rsidRPr="00083199">
        <w:rPr>
          <w:rFonts w:hint="eastAsia"/>
        </w:rPr>
        <w:t>修身雪纺衫短袖</w:t>
      </w:r>
      <w:r>
        <w:t>t</w:t>
      </w:r>
      <w:r>
        <w:rPr>
          <w:rFonts w:hint="eastAsia"/>
        </w:rPr>
        <w:t>恤包邮</w:t>
      </w:r>
    </w:p>
    <w:p w:rsidR="005974A4" w:rsidRDefault="005974A4" w:rsidP="00FD058D"/>
    <w:p w:rsidR="005974A4" w:rsidRDefault="005974A4" w:rsidP="00FD058D">
      <w:r w:rsidRPr="00E80C1F">
        <w:rPr>
          <w:rFonts w:hint="eastAsia"/>
        </w:rPr>
        <w:t>售价：</w:t>
      </w:r>
      <w:r w:rsidRPr="00E80C1F">
        <w:t xml:space="preserve">¥ </w:t>
      </w:r>
      <w:bookmarkStart w:id="43" w:name="OLE_LINK45"/>
      <w:bookmarkStart w:id="44" w:name="OLE_LINK46"/>
      <w:r w:rsidRPr="00E80C1F">
        <w:t>89.00</w:t>
      </w:r>
      <w:bookmarkEnd w:id="43"/>
      <w:bookmarkEnd w:id="44"/>
    </w:p>
    <w:p w:rsidR="005974A4" w:rsidRDefault="005974A4" w:rsidP="00FD058D"/>
    <w:p w:rsidR="005974A4" w:rsidRDefault="005974A4" w:rsidP="00FD058D">
      <w:r>
        <w:t>32</w:t>
      </w:r>
      <w:r>
        <w:rPr>
          <w:rFonts w:hint="eastAsia"/>
        </w:rPr>
        <w:t>、</w:t>
      </w:r>
      <w:bookmarkStart w:id="45" w:name="OLE_LINK47"/>
      <w:r>
        <w:t>2012</w:t>
      </w:r>
      <w:r>
        <w:rPr>
          <w:rFonts w:hint="eastAsia"/>
        </w:rPr>
        <w:t>夏季新款女装休闲裤</w:t>
      </w:r>
      <w:r w:rsidRPr="009670E0">
        <w:rPr>
          <w:rFonts w:hint="eastAsia"/>
        </w:rPr>
        <w:t>修身百搭</w:t>
      </w:r>
      <w:r>
        <w:rPr>
          <w:rFonts w:hint="eastAsia"/>
        </w:rPr>
        <w:t>豹纹皮带</w:t>
      </w:r>
      <w:r w:rsidRPr="009670E0">
        <w:rPr>
          <w:rFonts w:hint="eastAsia"/>
        </w:rPr>
        <w:t>女士</w:t>
      </w:r>
      <w:r>
        <w:rPr>
          <w:rFonts w:hint="eastAsia"/>
        </w:rPr>
        <w:t>哈伦</w:t>
      </w:r>
      <w:r w:rsidRPr="009670E0">
        <w:rPr>
          <w:rFonts w:hint="eastAsia"/>
        </w:rPr>
        <w:t>七分裤子</w:t>
      </w:r>
      <w:r>
        <w:rPr>
          <w:rFonts w:hint="eastAsia"/>
        </w:rPr>
        <w:t>包邮</w:t>
      </w:r>
      <w:bookmarkEnd w:id="45"/>
    </w:p>
    <w:p w:rsidR="005974A4" w:rsidRDefault="005974A4" w:rsidP="00FD058D"/>
    <w:p w:rsidR="005974A4" w:rsidRPr="00F82EB1" w:rsidRDefault="005974A4" w:rsidP="00FD058D">
      <w:r w:rsidRPr="00E80C1F">
        <w:rPr>
          <w:rFonts w:hint="eastAsia"/>
        </w:rPr>
        <w:t>售价：</w:t>
      </w:r>
      <w:bookmarkStart w:id="46" w:name="OLE_LINK48"/>
      <w:r w:rsidRPr="00F82EB1">
        <w:t>125.00</w:t>
      </w:r>
      <w:bookmarkEnd w:id="46"/>
    </w:p>
    <w:p w:rsidR="005974A4" w:rsidRDefault="005974A4" w:rsidP="00FD058D"/>
    <w:p w:rsidR="005974A4" w:rsidRDefault="005974A4" w:rsidP="00FD058D">
      <w:r>
        <w:t>33</w:t>
      </w:r>
      <w:r>
        <w:rPr>
          <w:rFonts w:hint="eastAsia"/>
        </w:rPr>
        <w:t>、包邮</w:t>
      </w:r>
      <w:r>
        <w:t>2012</w:t>
      </w:r>
      <w:r>
        <w:rPr>
          <w:rFonts w:hint="eastAsia"/>
        </w:rPr>
        <w:t>夏季新款女装休闲裤子配链条优雅</w:t>
      </w:r>
      <w:r w:rsidRPr="00DD0E0B">
        <w:rPr>
          <w:rFonts w:hint="eastAsia"/>
        </w:rPr>
        <w:t>显瘦</w:t>
      </w:r>
      <w:r>
        <w:rPr>
          <w:rFonts w:hint="eastAsia"/>
        </w:rPr>
        <w:t>哈伦</w:t>
      </w:r>
      <w:r w:rsidRPr="00DD0E0B">
        <w:rPr>
          <w:rFonts w:hint="eastAsia"/>
        </w:rPr>
        <w:t>七分裤</w:t>
      </w:r>
      <w:r>
        <w:rPr>
          <w:rFonts w:hint="eastAsia"/>
        </w:rPr>
        <w:t>子包邮</w:t>
      </w:r>
    </w:p>
    <w:p w:rsidR="005974A4" w:rsidRDefault="005974A4" w:rsidP="00FD058D"/>
    <w:p w:rsidR="005974A4" w:rsidRDefault="005974A4" w:rsidP="00FD058D">
      <w:bookmarkStart w:id="47" w:name="OLE_LINK41"/>
      <w:r>
        <w:rPr>
          <w:rFonts w:hint="eastAsia"/>
        </w:rPr>
        <w:t>售价：</w:t>
      </w:r>
      <w:bookmarkEnd w:id="47"/>
      <w:r w:rsidRPr="00AE012C">
        <w:t>135.00</w:t>
      </w:r>
    </w:p>
    <w:p w:rsidR="005974A4" w:rsidRDefault="005974A4" w:rsidP="00FD058D"/>
    <w:p w:rsidR="005974A4" w:rsidRDefault="005974A4" w:rsidP="00FD058D">
      <w:r>
        <w:t>34</w:t>
      </w:r>
      <w:r>
        <w:rPr>
          <w:rFonts w:hint="eastAsia"/>
        </w:rPr>
        <w:t>、包邮</w:t>
      </w:r>
      <w:r>
        <w:t>2012</w:t>
      </w:r>
      <w:r>
        <w:rPr>
          <w:rFonts w:hint="eastAsia"/>
        </w:rPr>
        <w:t>夏季新款女装特惠短袖</w:t>
      </w:r>
      <w:r w:rsidRPr="006D2748">
        <w:rPr>
          <w:rFonts w:hint="eastAsia"/>
        </w:rPr>
        <w:t>圆领妩媚</w:t>
      </w:r>
      <w:r>
        <w:rPr>
          <w:rFonts w:hint="eastAsia"/>
        </w:rPr>
        <w:t>拼接雪纺</w:t>
      </w:r>
      <w:r w:rsidRPr="006D2748">
        <w:rPr>
          <w:rFonts w:hint="eastAsia"/>
        </w:rPr>
        <w:t>渐变网纱</w:t>
      </w:r>
      <w:r>
        <w:rPr>
          <w:rFonts w:hint="eastAsia"/>
        </w:rPr>
        <w:t>短袖</w:t>
      </w:r>
      <w:r w:rsidRPr="006D2748">
        <w:t>T</w:t>
      </w:r>
      <w:r w:rsidRPr="006D2748">
        <w:rPr>
          <w:rFonts w:hint="eastAsia"/>
        </w:rPr>
        <w:t>恤</w:t>
      </w:r>
    </w:p>
    <w:p w:rsidR="005974A4" w:rsidRDefault="005974A4" w:rsidP="00FD058D"/>
    <w:p w:rsidR="005974A4" w:rsidRDefault="005974A4" w:rsidP="001F7F9F">
      <w:r>
        <w:rPr>
          <w:rFonts w:hint="eastAsia"/>
        </w:rPr>
        <w:t>特价：</w:t>
      </w:r>
      <w:r>
        <w:t xml:space="preserve">¥ </w:t>
      </w:r>
      <w:bookmarkStart w:id="48" w:name="OLE_LINK49"/>
      <w:r>
        <w:t>99.00</w:t>
      </w:r>
      <w:bookmarkEnd w:id="48"/>
    </w:p>
    <w:p w:rsidR="005974A4" w:rsidRPr="001F7F9F" w:rsidRDefault="005974A4" w:rsidP="001F7F9F">
      <w:r>
        <w:rPr>
          <w:rFonts w:hint="eastAsia"/>
        </w:rPr>
        <w:t>原价：</w:t>
      </w:r>
      <w:r>
        <w:t>¥129.00</w:t>
      </w:r>
    </w:p>
    <w:sectPr w:rsidR="005974A4" w:rsidRPr="001F7F9F" w:rsidSect="00DB11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4A4" w:rsidRDefault="005974A4" w:rsidP="003E7CD2">
      <w:r>
        <w:separator/>
      </w:r>
    </w:p>
  </w:endnote>
  <w:endnote w:type="continuationSeparator" w:id="0">
    <w:p w:rsidR="005974A4" w:rsidRDefault="005974A4" w:rsidP="003E7C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4A4" w:rsidRDefault="005974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4A4" w:rsidRDefault="005974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4A4" w:rsidRDefault="005974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4A4" w:rsidRDefault="005974A4" w:rsidP="003E7CD2">
      <w:r>
        <w:separator/>
      </w:r>
    </w:p>
  </w:footnote>
  <w:footnote w:type="continuationSeparator" w:id="0">
    <w:p w:rsidR="005974A4" w:rsidRDefault="005974A4" w:rsidP="003E7C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4A4" w:rsidRDefault="005974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4A4" w:rsidRDefault="005974A4" w:rsidP="00EB468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4A4" w:rsidRDefault="005974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D42F8"/>
    <w:multiLevelType w:val="hybridMultilevel"/>
    <w:tmpl w:val="D320F6D6"/>
    <w:lvl w:ilvl="0" w:tplc="71A406BA">
      <w:start w:val="6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58E57D0"/>
    <w:multiLevelType w:val="hybridMultilevel"/>
    <w:tmpl w:val="64465FB8"/>
    <w:lvl w:ilvl="0" w:tplc="F0B4C9A6">
      <w:start w:val="10"/>
      <w:numFmt w:val="decimal"/>
      <w:lvlText w:val="%1、"/>
      <w:lvlJc w:val="left"/>
      <w:pPr>
        <w:ind w:left="78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">
    <w:nsid w:val="3A1A38A7"/>
    <w:multiLevelType w:val="hybridMultilevel"/>
    <w:tmpl w:val="EA986EAE"/>
    <w:lvl w:ilvl="0" w:tplc="90A490F8">
      <w:start w:val="10"/>
      <w:numFmt w:val="decimal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5ECD2444"/>
    <w:multiLevelType w:val="hybridMultilevel"/>
    <w:tmpl w:val="E5B627E4"/>
    <w:lvl w:ilvl="0" w:tplc="897A8154">
      <w:start w:val="6"/>
      <w:numFmt w:val="decimal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4">
    <w:nsid w:val="78300D4D"/>
    <w:multiLevelType w:val="hybridMultilevel"/>
    <w:tmpl w:val="F5985696"/>
    <w:lvl w:ilvl="0" w:tplc="41C4864E">
      <w:start w:val="10"/>
      <w:numFmt w:val="decimal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78E23E35"/>
    <w:multiLevelType w:val="hybridMultilevel"/>
    <w:tmpl w:val="0C7893CE"/>
    <w:lvl w:ilvl="0" w:tplc="7154083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7FD84A38"/>
    <w:multiLevelType w:val="hybridMultilevel"/>
    <w:tmpl w:val="3D4A8956"/>
    <w:lvl w:ilvl="0" w:tplc="71A406BA">
      <w:start w:val="3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7CD2"/>
    <w:rsid w:val="00014C03"/>
    <w:rsid w:val="00043A51"/>
    <w:rsid w:val="00044FB4"/>
    <w:rsid w:val="000614C6"/>
    <w:rsid w:val="00063F44"/>
    <w:rsid w:val="00065491"/>
    <w:rsid w:val="00065F05"/>
    <w:rsid w:val="00083199"/>
    <w:rsid w:val="000954C2"/>
    <w:rsid w:val="000A01FB"/>
    <w:rsid w:val="000B0526"/>
    <w:rsid w:val="000C4F2E"/>
    <w:rsid w:val="000D0386"/>
    <w:rsid w:val="000D484E"/>
    <w:rsid w:val="00121F1E"/>
    <w:rsid w:val="00144DDC"/>
    <w:rsid w:val="00164A92"/>
    <w:rsid w:val="001655ED"/>
    <w:rsid w:val="00170B2E"/>
    <w:rsid w:val="0017266C"/>
    <w:rsid w:val="0019556A"/>
    <w:rsid w:val="001A6BF6"/>
    <w:rsid w:val="001B0BBC"/>
    <w:rsid w:val="001B6811"/>
    <w:rsid w:val="001C3CBE"/>
    <w:rsid w:val="001E7E87"/>
    <w:rsid w:val="001F7F9F"/>
    <w:rsid w:val="00202040"/>
    <w:rsid w:val="002031CA"/>
    <w:rsid w:val="00221555"/>
    <w:rsid w:val="002338D9"/>
    <w:rsid w:val="00234A18"/>
    <w:rsid w:val="00256A96"/>
    <w:rsid w:val="00262D72"/>
    <w:rsid w:val="00266EFA"/>
    <w:rsid w:val="0027093E"/>
    <w:rsid w:val="00275350"/>
    <w:rsid w:val="002755A8"/>
    <w:rsid w:val="002857A9"/>
    <w:rsid w:val="00293085"/>
    <w:rsid w:val="0029498D"/>
    <w:rsid w:val="002976AD"/>
    <w:rsid w:val="002C34B8"/>
    <w:rsid w:val="002C44F8"/>
    <w:rsid w:val="002C6D0B"/>
    <w:rsid w:val="002D06D5"/>
    <w:rsid w:val="00321E51"/>
    <w:rsid w:val="00330ACB"/>
    <w:rsid w:val="00340235"/>
    <w:rsid w:val="00346167"/>
    <w:rsid w:val="00347CC5"/>
    <w:rsid w:val="00351F71"/>
    <w:rsid w:val="0037673F"/>
    <w:rsid w:val="00387B15"/>
    <w:rsid w:val="0039493F"/>
    <w:rsid w:val="003B4F28"/>
    <w:rsid w:val="003D509E"/>
    <w:rsid w:val="003E52F3"/>
    <w:rsid w:val="003E7CD2"/>
    <w:rsid w:val="003F2FE1"/>
    <w:rsid w:val="003F3E26"/>
    <w:rsid w:val="0040533A"/>
    <w:rsid w:val="00405C97"/>
    <w:rsid w:val="004114BE"/>
    <w:rsid w:val="00422D06"/>
    <w:rsid w:val="004453D5"/>
    <w:rsid w:val="0047137A"/>
    <w:rsid w:val="004770EA"/>
    <w:rsid w:val="004B4B40"/>
    <w:rsid w:val="00503AFC"/>
    <w:rsid w:val="00506151"/>
    <w:rsid w:val="005066F9"/>
    <w:rsid w:val="005070BF"/>
    <w:rsid w:val="00513285"/>
    <w:rsid w:val="00524893"/>
    <w:rsid w:val="00544FF9"/>
    <w:rsid w:val="00550AD6"/>
    <w:rsid w:val="00565C03"/>
    <w:rsid w:val="0057268E"/>
    <w:rsid w:val="00582CD6"/>
    <w:rsid w:val="00584976"/>
    <w:rsid w:val="005922F2"/>
    <w:rsid w:val="005974A4"/>
    <w:rsid w:val="005A0813"/>
    <w:rsid w:val="005C039F"/>
    <w:rsid w:val="005D2FA9"/>
    <w:rsid w:val="005D6D93"/>
    <w:rsid w:val="00602CBA"/>
    <w:rsid w:val="0060639E"/>
    <w:rsid w:val="00624192"/>
    <w:rsid w:val="006314C5"/>
    <w:rsid w:val="006352E4"/>
    <w:rsid w:val="00636597"/>
    <w:rsid w:val="0068126C"/>
    <w:rsid w:val="00687DBA"/>
    <w:rsid w:val="006933C2"/>
    <w:rsid w:val="006935D0"/>
    <w:rsid w:val="006A2901"/>
    <w:rsid w:val="006C07D0"/>
    <w:rsid w:val="006C38DC"/>
    <w:rsid w:val="006C4BBC"/>
    <w:rsid w:val="006D2748"/>
    <w:rsid w:val="006D3794"/>
    <w:rsid w:val="006D4F02"/>
    <w:rsid w:val="006D7C0F"/>
    <w:rsid w:val="006F6698"/>
    <w:rsid w:val="0070608A"/>
    <w:rsid w:val="007162D1"/>
    <w:rsid w:val="00725C0C"/>
    <w:rsid w:val="00742245"/>
    <w:rsid w:val="007462A6"/>
    <w:rsid w:val="007524E2"/>
    <w:rsid w:val="0075616D"/>
    <w:rsid w:val="00772BE2"/>
    <w:rsid w:val="007C0FF6"/>
    <w:rsid w:val="007C4C74"/>
    <w:rsid w:val="00823897"/>
    <w:rsid w:val="00824F05"/>
    <w:rsid w:val="00852A45"/>
    <w:rsid w:val="00852F43"/>
    <w:rsid w:val="00854872"/>
    <w:rsid w:val="008656D2"/>
    <w:rsid w:val="008677C9"/>
    <w:rsid w:val="00873127"/>
    <w:rsid w:val="00875AE5"/>
    <w:rsid w:val="00876B35"/>
    <w:rsid w:val="008A5E60"/>
    <w:rsid w:val="008B1549"/>
    <w:rsid w:val="008C12AE"/>
    <w:rsid w:val="008C1E7F"/>
    <w:rsid w:val="008C6682"/>
    <w:rsid w:val="008E5E2F"/>
    <w:rsid w:val="008F072E"/>
    <w:rsid w:val="008F1639"/>
    <w:rsid w:val="00915AD4"/>
    <w:rsid w:val="009211C9"/>
    <w:rsid w:val="009670E0"/>
    <w:rsid w:val="009842CB"/>
    <w:rsid w:val="009907E9"/>
    <w:rsid w:val="009B1287"/>
    <w:rsid w:val="009C2D29"/>
    <w:rsid w:val="009D4F62"/>
    <w:rsid w:val="009D5FD9"/>
    <w:rsid w:val="009E3895"/>
    <w:rsid w:val="009E6DE4"/>
    <w:rsid w:val="00A005E8"/>
    <w:rsid w:val="00A12C36"/>
    <w:rsid w:val="00A36429"/>
    <w:rsid w:val="00A55BF8"/>
    <w:rsid w:val="00A6398A"/>
    <w:rsid w:val="00A655F8"/>
    <w:rsid w:val="00A82C9F"/>
    <w:rsid w:val="00A83ADD"/>
    <w:rsid w:val="00AA3A8F"/>
    <w:rsid w:val="00AD5FE0"/>
    <w:rsid w:val="00AD6ED3"/>
    <w:rsid w:val="00AD70CC"/>
    <w:rsid w:val="00AE012C"/>
    <w:rsid w:val="00AE7731"/>
    <w:rsid w:val="00B22F52"/>
    <w:rsid w:val="00B23E6B"/>
    <w:rsid w:val="00B5748E"/>
    <w:rsid w:val="00B662E7"/>
    <w:rsid w:val="00B66EA9"/>
    <w:rsid w:val="00B672C5"/>
    <w:rsid w:val="00B73F28"/>
    <w:rsid w:val="00BA5B86"/>
    <w:rsid w:val="00BA6323"/>
    <w:rsid w:val="00BB586F"/>
    <w:rsid w:val="00BF18C1"/>
    <w:rsid w:val="00C15E95"/>
    <w:rsid w:val="00C21E08"/>
    <w:rsid w:val="00C21F1D"/>
    <w:rsid w:val="00C40250"/>
    <w:rsid w:val="00C53044"/>
    <w:rsid w:val="00C6165A"/>
    <w:rsid w:val="00C62F41"/>
    <w:rsid w:val="00C66352"/>
    <w:rsid w:val="00C752DE"/>
    <w:rsid w:val="00CA6B47"/>
    <w:rsid w:val="00CB58A6"/>
    <w:rsid w:val="00CB5AF2"/>
    <w:rsid w:val="00CD5ECF"/>
    <w:rsid w:val="00CE0AC3"/>
    <w:rsid w:val="00CE3687"/>
    <w:rsid w:val="00CF6F41"/>
    <w:rsid w:val="00D05843"/>
    <w:rsid w:val="00D26FE0"/>
    <w:rsid w:val="00D46A83"/>
    <w:rsid w:val="00D61D6A"/>
    <w:rsid w:val="00D65006"/>
    <w:rsid w:val="00D71AC4"/>
    <w:rsid w:val="00D80A79"/>
    <w:rsid w:val="00D85CAA"/>
    <w:rsid w:val="00DB1153"/>
    <w:rsid w:val="00DC3890"/>
    <w:rsid w:val="00DC46E7"/>
    <w:rsid w:val="00DC4FB2"/>
    <w:rsid w:val="00DC68F2"/>
    <w:rsid w:val="00DD0E0B"/>
    <w:rsid w:val="00DD3D07"/>
    <w:rsid w:val="00E17686"/>
    <w:rsid w:val="00E203AD"/>
    <w:rsid w:val="00E4248B"/>
    <w:rsid w:val="00E50175"/>
    <w:rsid w:val="00E80C1F"/>
    <w:rsid w:val="00E91C7F"/>
    <w:rsid w:val="00EB468D"/>
    <w:rsid w:val="00EB6142"/>
    <w:rsid w:val="00ED4732"/>
    <w:rsid w:val="00EE3BB7"/>
    <w:rsid w:val="00EE742C"/>
    <w:rsid w:val="00F100AD"/>
    <w:rsid w:val="00F145EC"/>
    <w:rsid w:val="00F26210"/>
    <w:rsid w:val="00F3397A"/>
    <w:rsid w:val="00F54B4E"/>
    <w:rsid w:val="00F81FBE"/>
    <w:rsid w:val="00F82EB1"/>
    <w:rsid w:val="00F93F27"/>
    <w:rsid w:val="00FA1E36"/>
    <w:rsid w:val="00FD058D"/>
    <w:rsid w:val="00FD7855"/>
    <w:rsid w:val="00FD7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153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E7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E7CD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E7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E7CD2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544F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44FF9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915A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985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897</TotalTime>
  <Pages>4</Pages>
  <Words>282</Words>
  <Characters>1610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21541</dc:creator>
  <cp:keywords/>
  <dc:description/>
  <cp:lastModifiedBy>雨林木风</cp:lastModifiedBy>
  <cp:revision>279</cp:revision>
  <dcterms:created xsi:type="dcterms:W3CDTF">2012-07-12T01:38:00Z</dcterms:created>
  <dcterms:modified xsi:type="dcterms:W3CDTF">2012-07-22T06:03:00Z</dcterms:modified>
</cp:coreProperties>
</file>