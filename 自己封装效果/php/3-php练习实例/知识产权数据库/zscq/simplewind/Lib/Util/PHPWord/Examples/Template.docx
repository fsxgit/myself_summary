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The following table contains a few values that can be edited by the PHPWord_Template class. You just can edit single-line of text elements. The format and the rest of the document stay untouched.</w:t>
      </w:r>
    </w:p>
    <w:p>
      <w:pPr>
        <w:rPr>
          <w:rFonts w:ascii="Calibri" w:hAnsi="Calibri" w:cs="Calibri"/>
          <w:lang w:val="en-GB"/>
        </w:rPr>
      </w:pPr>
    </w:p>
    <w:p>
      <w:pPr>
        <w:rPr>
          <w:rFonts w:ascii="Calibri" w:hAnsi="Calibri" w:cs="Calibri"/>
          <w:b/>
          <w:bCs/>
          <w:lang w:val="en-GB"/>
        </w:rPr>
      </w:pPr>
      <w:r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>
      <w:pPr>
        <w:rPr>
          <w:lang w:val="en-GB"/>
        </w:rPr>
      </w:pPr>
    </w:p>
    <w:tbl>
      <w:tblPr>
        <w:tblStyle w:val="6"/>
        <w:tblW w:w="9108" w:type="dxa"/>
        <w:tblInd w:w="-106" w:type="dxa"/>
        <w:tblBorders>
          <w:top w:val="single" w:color="808080" w:sz="12" w:space="0"/>
          <w:left w:val="single" w:color="808080" w:sz="12" w:space="0"/>
          <w:bottom w:val="single" w:color="808080" w:sz="12" w:space="0"/>
          <w:right w:val="single" w:color="808080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2700"/>
        <w:gridCol w:w="5760"/>
      </w:tblGrid>
      <w:tr>
        <w:tblPrEx>
          <w:tblBorders>
            <w:top w:val="single" w:color="808080" w:sz="12" w:space="0"/>
            <w:left w:val="single" w:color="808080" w:sz="12" w:space="0"/>
            <w:bottom w:val="single" w:color="808080" w:sz="12" w:space="0"/>
            <w:right w:val="single" w:color="80808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Merge w:val="restart"/>
            <w:tcBorders>
              <w:top w:val="single" w:color="808080" w:sz="12" w:space="0"/>
              <w:bottom w:val="single" w:color="808080" w:sz="12" w:space="0"/>
              <w:right w:val="single" w:color="999999" w:sz="12" w:space="0"/>
            </w:tcBorders>
            <w:shd w:val="clear" w:color="auto" w:fill="FFCC0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color="808080" w:sz="12" w:space="0"/>
              <w:left w:val="single" w:color="999999" w:sz="12" w:space="0"/>
              <w:bottom w:val="single" w:color="808080" w:sz="8" w:space="0"/>
              <w:right w:val="single" w:color="808080" w:sz="8" w:space="0"/>
            </w:tcBorders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color="808080" w:sz="12" w:space="0"/>
              <w:left w:val="single" w:color="808080" w:sz="8" w:space="0"/>
              <w:bottom w:val="single" w:color="808080" w:sz="8" w:space="0"/>
            </w:tcBorders>
          </w:tcPr>
          <w:p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${Value1}</w:t>
            </w:r>
          </w:p>
        </w:tc>
      </w:tr>
      <w:tr>
        <w:tblPrEx>
          <w:tblBorders>
            <w:top w:val="single" w:color="808080" w:sz="12" w:space="0"/>
            <w:left w:val="single" w:color="808080" w:sz="12" w:space="0"/>
            <w:bottom w:val="single" w:color="808080" w:sz="12" w:space="0"/>
            <w:right w:val="single" w:color="80808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Merge w:val="continue"/>
            <w:tcBorders>
              <w:top w:val="nil"/>
              <w:bottom w:val="single" w:color="808080" w:sz="12" w:space="0"/>
              <w:right w:val="single" w:color="999999" w:sz="12" w:space="0"/>
            </w:tcBorders>
            <w:shd w:val="clear" w:color="auto" w:fill="FFCC0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color="808080" w:sz="8" w:space="0"/>
              <w:left w:val="single" w:color="999999" w:sz="12" w:space="0"/>
              <w:bottom w:val="single" w:color="808080" w:sz="8" w:space="0"/>
              <w:right w:val="single" w:color="808080" w:sz="8" w:space="0"/>
            </w:tcBorders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</w:tcBorders>
          </w:tcPr>
          <w:p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${Value2}</w:t>
            </w:r>
          </w:p>
        </w:tc>
      </w:tr>
      <w:tr>
        <w:tblPrEx>
          <w:tblBorders>
            <w:top w:val="single" w:color="808080" w:sz="12" w:space="0"/>
            <w:left w:val="single" w:color="808080" w:sz="12" w:space="0"/>
            <w:bottom w:val="single" w:color="808080" w:sz="12" w:space="0"/>
            <w:right w:val="single" w:color="80808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Merge w:val="continue"/>
            <w:tcBorders>
              <w:top w:val="nil"/>
              <w:bottom w:val="single" w:color="808080" w:sz="12" w:space="0"/>
              <w:right w:val="single" w:color="999999" w:sz="12" w:space="0"/>
            </w:tcBorders>
            <w:shd w:val="clear" w:color="auto" w:fill="FFCC0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color="808080" w:sz="8" w:space="0"/>
              <w:left w:val="single" w:color="999999" w:sz="12" w:space="0"/>
              <w:bottom w:val="single" w:color="808080" w:sz="8" w:space="0"/>
              <w:right w:val="single" w:color="808080" w:sz="8" w:space="0"/>
            </w:tcBorders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</w:tcBorders>
          </w:tcPr>
          <w:p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${Value3}</w:t>
            </w:r>
          </w:p>
        </w:tc>
      </w:tr>
      <w:tr>
        <w:tblPrEx>
          <w:tblBorders>
            <w:top w:val="single" w:color="808080" w:sz="12" w:space="0"/>
            <w:left w:val="single" w:color="808080" w:sz="12" w:space="0"/>
            <w:bottom w:val="single" w:color="808080" w:sz="12" w:space="0"/>
            <w:right w:val="single" w:color="80808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Merge w:val="continue"/>
            <w:tcBorders>
              <w:top w:val="nil"/>
              <w:bottom w:val="single" w:color="808080" w:sz="12" w:space="0"/>
              <w:right w:val="single" w:color="999999" w:sz="12" w:space="0"/>
            </w:tcBorders>
            <w:shd w:val="clear" w:color="auto" w:fill="FFCC0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color="808080" w:sz="8" w:space="0"/>
              <w:left w:val="single" w:color="999999" w:sz="12" w:space="0"/>
              <w:bottom w:val="single" w:color="808080" w:sz="8" w:space="0"/>
              <w:right w:val="single" w:color="808080" w:sz="8" w:space="0"/>
            </w:tcBorders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</w:tcBorders>
          </w:tcPr>
          <w:p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${Value4}</w:t>
            </w:r>
          </w:p>
        </w:tc>
      </w:tr>
      <w:tr>
        <w:tblPrEx>
          <w:tblBorders>
            <w:top w:val="single" w:color="808080" w:sz="12" w:space="0"/>
            <w:left w:val="single" w:color="808080" w:sz="12" w:space="0"/>
            <w:bottom w:val="single" w:color="808080" w:sz="12" w:space="0"/>
            <w:right w:val="single" w:color="80808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648" w:type="dxa"/>
            <w:vMerge w:val="continue"/>
            <w:tcBorders>
              <w:top w:val="nil"/>
              <w:bottom w:val="single" w:color="808080" w:sz="12" w:space="0"/>
              <w:right w:val="single" w:color="999999" w:sz="12" w:space="0"/>
            </w:tcBorders>
            <w:shd w:val="clear" w:color="auto" w:fill="FFCC0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color="808080" w:sz="8" w:space="0"/>
              <w:left w:val="single" w:color="999999" w:sz="12" w:space="0"/>
              <w:bottom w:val="single" w:color="808080" w:sz="8" w:space="0"/>
              <w:right w:val="single" w:color="808080" w:sz="8" w:space="0"/>
            </w:tcBorders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</w:tcBorders>
          </w:tcPr>
          <w:p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${Value5}</w:t>
            </w:r>
          </w:p>
        </w:tc>
      </w:tr>
      <w:tr>
        <w:tblPrEx>
          <w:tblBorders>
            <w:top w:val="single" w:color="808080" w:sz="12" w:space="0"/>
            <w:left w:val="single" w:color="808080" w:sz="12" w:space="0"/>
            <w:bottom w:val="single" w:color="808080" w:sz="12" w:space="0"/>
            <w:right w:val="single" w:color="80808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Merge w:val="restart"/>
            <w:tcBorders>
              <w:top w:val="nil"/>
              <w:bottom w:val="single" w:color="808080" w:sz="12" w:space="0"/>
              <w:right w:val="single" w:color="808080" w:sz="12" w:space="0"/>
            </w:tcBorders>
            <w:shd w:val="clear" w:color="auto" w:fill="FFCC0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color="808080" w:sz="8" w:space="0"/>
              <w:left w:val="single" w:color="808080" w:sz="12" w:space="0"/>
              <w:bottom w:val="single" w:color="808080" w:sz="8" w:space="0"/>
              <w:right w:val="single" w:color="808080" w:sz="8" w:space="0"/>
            </w:tcBorders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</w:tcBorders>
          </w:tcPr>
          <w:p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${Value6}</w:t>
            </w:r>
          </w:p>
        </w:tc>
      </w:tr>
      <w:tr>
        <w:tblPrEx>
          <w:tblBorders>
            <w:top w:val="single" w:color="808080" w:sz="12" w:space="0"/>
            <w:left w:val="single" w:color="808080" w:sz="12" w:space="0"/>
            <w:bottom w:val="single" w:color="808080" w:sz="12" w:space="0"/>
            <w:right w:val="single" w:color="80808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Merge w:val="continue"/>
            <w:tcBorders>
              <w:top w:val="nil"/>
              <w:bottom w:val="single" w:color="808080" w:sz="12" w:space="0"/>
              <w:right w:val="single" w:color="808080" w:sz="12" w:space="0"/>
            </w:tcBorders>
            <w:shd w:val="clear" w:color="auto" w:fill="FFCC00"/>
          </w:tcPr>
          <w:p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color="808080" w:sz="8" w:space="0"/>
              <w:left w:val="single" w:color="808080" w:sz="12" w:space="0"/>
              <w:bottom w:val="single" w:color="808080" w:sz="8" w:space="0"/>
              <w:right w:val="single" w:color="808080" w:sz="8" w:space="0"/>
            </w:tcBorders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</w:tcBorders>
          </w:tcPr>
          <w:p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${Value7}</w:t>
            </w:r>
          </w:p>
        </w:tc>
      </w:tr>
      <w:tr>
        <w:tblPrEx>
          <w:tblBorders>
            <w:top w:val="single" w:color="808080" w:sz="12" w:space="0"/>
            <w:left w:val="single" w:color="808080" w:sz="12" w:space="0"/>
            <w:bottom w:val="single" w:color="808080" w:sz="12" w:space="0"/>
            <w:right w:val="single" w:color="80808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Merge w:val="continue"/>
            <w:tcBorders>
              <w:top w:val="nil"/>
              <w:bottom w:val="single" w:color="808080" w:sz="12" w:space="0"/>
              <w:right w:val="single" w:color="808080" w:sz="12" w:space="0"/>
            </w:tcBorders>
            <w:shd w:val="clear" w:color="auto" w:fill="FFCC00"/>
          </w:tcPr>
          <w:p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color="808080" w:sz="8" w:space="0"/>
              <w:left w:val="single" w:color="808080" w:sz="12" w:space="0"/>
              <w:bottom w:val="single" w:color="808080" w:sz="8" w:space="0"/>
              <w:right w:val="single" w:color="808080" w:sz="8" w:space="0"/>
            </w:tcBorders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</w:tcBorders>
          </w:tcPr>
          <w:p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${Value8}</w:t>
            </w:r>
          </w:p>
        </w:tc>
      </w:tr>
      <w:tr>
        <w:tblPrEx>
          <w:tblBorders>
            <w:top w:val="single" w:color="808080" w:sz="12" w:space="0"/>
            <w:left w:val="single" w:color="808080" w:sz="12" w:space="0"/>
            <w:bottom w:val="single" w:color="808080" w:sz="12" w:space="0"/>
            <w:right w:val="single" w:color="80808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Merge w:val="continue"/>
            <w:tcBorders>
              <w:top w:val="nil"/>
              <w:bottom w:val="single" w:color="808080" w:sz="12" w:space="0"/>
              <w:right w:val="single" w:color="808080" w:sz="12" w:space="0"/>
            </w:tcBorders>
            <w:shd w:val="clear" w:color="auto" w:fill="FFCC00"/>
          </w:tcPr>
          <w:p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color="808080" w:sz="8" w:space="0"/>
              <w:left w:val="single" w:color="808080" w:sz="12" w:space="0"/>
              <w:bottom w:val="single" w:color="808080" w:sz="8" w:space="0"/>
              <w:right w:val="single" w:color="808080" w:sz="8" w:space="0"/>
            </w:tcBorders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</w:tcBorders>
          </w:tcPr>
          <w:p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${Value9}</w:t>
            </w:r>
          </w:p>
        </w:tc>
      </w:tr>
      <w:tr>
        <w:tblPrEx>
          <w:tblBorders>
            <w:top w:val="single" w:color="808080" w:sz="12" w:space="0"/>
            <w:left w:val="single" w:color="808080" w:sz="12" w:space="0"/>
            <w:bottom w:val="single" w:color="808080" w:sz="12" w:space="0"/>
            <w:right w:val="single" w:color="80808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648" w:type="dxa"/>
            <w:vMerge w:val="continue"/>
            <w:tcBorders>
              <w:top w:val="nil"/>
              <w:bottom w:val="nil"/>
              <w:right w:val="single" w:color="808080" w:sz="12" w:space="0"/>
            </w:tcBorders>
            <w:shd w:val="clear" w:color="auto" w:fill="FFCC00"/>
          </w:tcPr>
          <w:p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color="808080" w:sz="8" w:space="0"/>
              <w:left w:val="single" w:color="808080" w:sz="12" w:space="0"/>
              <w:bottom w:val="single" w:color="808080" w:sz="8" w:space="0"/>
              <w:right w:val="single" w:color="808080" w:sz="8" w:space="0"/>
            </w:tcBorders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</w:tcBorders>
          </w:tcPr>
          <w:p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${Value10}</w:t>
            </w:r>
          </w:p>
        </w:tc>
      </w:tr>
      <w:tr>
        <w:tblPrEx>
          <w:tblBorders>
            <w:top w:val="single" w:color="808080" w:sz="12" w:space="0"/>
            <w:left w:val="single" w:color="808080" w:sz="12" w:space="0"/>
            <w:bottom w:val="single" w:color="808080" w:sz="12" w:space="0"/>
            <w:right w:val="single" w:color="80808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648" w:type="dxa"/>
            <w:tcBorders>
              <w:top w:val="nil"/>
              <w:bottom w:val="single" w:color="808080" w:sz="12" w:space="0"/>
              <w:right w:val="single" w:color="808080" w:sz="12" w:space="0"/>
            </w:tcBorders>
            <w:shd w:val="clear" w:color="auto" w:fill="FFCC00"/>
          </w:tcPr>
          <w:p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color="808080" w:sz="8" w:space="0"/>
              <w:left w:val="single" w:color="808080" w:sz="12" w:space="0"/>
              <w:bottom w:val="single" w:color="808080" w:sz="12" w:space="0"/>
              <w:right w:val="single" w:color="808080" w:sz="8" w:space="0"/>
            </w:tcBorders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1</w:t>
            </w:r>
            <w:r>
              <w:rPr>
                <w:rFonts w:ascii="Calibri" w:hAnsi="Calibri" w:cs="Calibri"/>
                <w:lang w:val="en-US"/>
              </w:rPr>
              <w:t>1</w:t>
            </w:r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color="808080" w:sz="8" w:space="0"/>
              <w:left w:val="single" w:color="808080" w:sz="8" w:space="0"/>
              <w:bottom w:val="single" w:color="808080" w:sz="12" w:space="0"/>
            </w:tcBorders>
          </w:tcPr>
          <w:p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${Value1</w:t>
            </w:r>
            <w:r>
              <w:rPr>
                <w:rFonts w:ascii="Calibri" w:hAnsi="Calibri" w:cs="Calibri"/>
                <w:b/>
                <w:bCs/>
                <w:lang w:val="en-US"/>
              </w:rPr>
              <w:t>1</w:t>
            </w:r>
            <w:bookmarkStart w:id="0" w:name="_GoBack"/>
            <w:bookmarkEnd w:id="0"/>
            <w:r>
              <w:rPr>
                <w:rFonts w:ascii="Calibri" w:hAnsi="Calibri" w:cs="Calibri"/>
                <w:b/>
                <w:bCs/>
              </w:rPr>
              <w:t>}</w:t>
            </w:r>
          </w:p>
        </w:tc>
      </w:tr>
    </w:tbl>
    <w:p/>
    <w:p>
      <w:pPr>
        <w:rPr>
          <w:lang w:val="en-GB"/>
        </w:rPr>
      </w:pPr>
      <w:r>
        <w:rPr>
          <w:lang w:val="en-GB"/>
        </w:rPr>
        <w:t xml:space="preserve">Today is </w:t>
      </w:r>
      <w:r>
        <w:rPr>
          <w:b/>
          <w:bCs/>
          <w:color w:val="FF9900"/>
          <w:lang w:val="en-GB"/>
        </w:rPr>
        <w:t>${weekday}</w:t>
      </w:r>
      <w:r>
        <w:rPr>
          <w:lang w:val="en-GB"/>
        </w:rPr>
        <w:t xml:space="preserve"> and it is </w:t>
      </w:r>
      <w:r>
        <w:rPr>
          <w:highlight w:val="yellow"/>
          <w:u w:val="single"/>
          <w:lang w:val="en-GB"/>
        </w:rPr>
        <w:t>${time}</w:t>
      </w:r>
      <w:r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>
      <w:headerReference r:id="rId3" w:type="default"/>
      <w:footerReference r:id="rId4" w:type="default"/>
      <w:pgSz w:w="11906" w:h="16838"/>
      <w:pgMar w:top="1417" w:right="1417" w:bottom="1134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Calibri" w:hAnsi="Calibri" w:cs="Calibri"/>
      </w:rPr>
    </w:pPr>
    <w:r>
      <w:rPr>
        <w:rStyle w:val="5"/>
        <w:rFonts w:ascii="Calibri" w:hAnsi="Calibri" w:cs="Calibri"/>
      </w:rPr>
      <w:fldChar w:fldCharType="begin"/>
    </w:r>
    <w:r>
      <w:rPr>
        <w:rStyle w:val="5"/>
        <w:rFonts w:ascii="Calibri" w:hAnsi="Calibri" w:cs="Calibri"/>
      </w:rPr>
      <w:instrText xml:space="preserve"> PAGE </w:instrText>
    </w:r>
    <w:r>
      <w:rPr>
        <w:rStyle w:val="5"/>
        <w:rFonts w:ascii="Calibri" w:hAnsi="Calibri" w:cs="Calibri"/>
      </w:rPr>
      <w:fldChar w:fldCharType="separate"/>
    </w:r>
    <w:r>
      <w:rPr>
        <w:rStyle w:val="5"/>
        <w:rFonts w:ascii="Calibri" w:hAnsi="Calibri" w:cs="Calibri"/>
      </w:rPr>
      <w:t>1</w:t>
    </w:r>
    <w:r>
      <w:rPr>
        <w:rStyle w:val="5"/>
        <w:rFonts w:ascii="Calibri" w:hAnsi="Calibri" w:cs="Calibri"/>
      </w:rPr>
      <w:fldChar w:fldCharType="end"/>
    </w:r>
    <w:r>
      <w:rPr>
        <w:rStyle w:val="5"/>
        <w:rFonts w:ascii="Calibri" w:hAnsi="Calibri" w:cs="Calibri"/>
      </w:rPr>
      <w:t xml:space="preserve"> / </w:t>
    </w:r>
    <w:r>
      <w:rPr>
        <w:rStyle w:val="5"/>
        <w:rFonts w:ascii="Calibri" w:hAnsi="Calibri" w:cs="Calibri"/>
      </w:rPr>
      <w:fldChar w:fldCharType="begin"/>
    </w:r>
    <w:r>
      <w:rPr>
        <w:rStyle w:val="5"/>
        <w:rFonts w:ascii="Calibri" w:hAnsi="Calibri" w:cs="Calibri"/>
      </w:rPr>
      <w:instrText xml:space="preserve"> NUMPAGES </w:instrText>
    </w:r>
    <w:r>
      <w:rPr>
        <w:rStyle w:val="5"/>
        <w:rFonts w:ascii="Calibri" w:hAnsi="Calibri" w:cs="Calibri"/>
      </w:rPr>
      <w:fldChar w:fldCharType="separate"/>
    </w:r>
    <w:r>
      <w:rPr>
        <w:rStyle w:val="5"/>
        <w:rFonts w:ascii="Calibri" w:hAnsi="Calibri" w:cs="Calibri"/>
      </w:rPr>
      <w:t>1</w:t>
    </w:r>
    <w:r>
      <w:rPr>
        <w:rStyle w:val="5"/>
        <w:rFonts w:ascii="Calibri" w:hAnsi="Calibri" w:cs="Calibri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Calibri" w:hAnsi="Calibri" w:cs="Calibri"/>
      </w:rPr>
    </w:pPr>
    <w:r>
      <w:rPr>
        <w:rFonts w:ascii="Calibri" w:hAnsi="Calibri" w:cs="Calibri"/>
      </w:rPr>
      <w:t>PHPWord Template Example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documentProtection w:enforcement="0"/>
  <w:defaultTabStop w:val="708"/>
  <w:hyphenationZone w:val="425"/>
  <w:doNotHyphenateCaps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7624"/>
    <w:rsid w:val="000F0059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892793"/>
    <w:rsid w:val="008A3BE8"/>
    <w:rsid w:val="00916017"/>
    <w:rsid w:val="00A47700"/>
    <w:rsid w:val="00B0128B"/>
    <w:rsid w:val="00B74739"/>
    <w:rsid w:val="00B9495C"/>
    <w:rsid w:val="00CB2ADB"/>
    <w:rsid w:val="00CC7CB1"/>
    <w:rsid w:val="00CE01AB"/>
    <w:rsid w:val="00CE0864"/>
    <w:rsid w:val="00CE3D5D"/>
    <w:rsid w:val="00F15611"/>
    <w:rsid w:val="00FD3175"/>
    <w:rsid w:val="04866BC2"/>
    <w:rsid w:val="13750D13"/>
    <w:rsid w:val="175D3854"/>
    <w:rsid w:val="35CB4462"/>
    <w:rsid w:val="40CC4B0E"/>
    <w:rsid w:val="58404608"/>
    <w:rsid w:val="5D1A4039"/>
    <w:rsid w:val="623A315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doNotAutoCompressPictures/>
  <w:uiCompat97To2003/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de-DE" w:eastAsia="de-DE" w:bidi="ar-SA"/>
    </w:rPr>
  </w:style>
  <w:style w:type="character" w:default="1" w:styleId="4">
    <w:name w:val="Default Paragraph Font"/>
    <w:semiHidden/>
    <w:uiPriority w:val="99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99"/>
    <w:pPr>
      <w:tabs>
        <w:tab w:val="center" w:pos="4536"/>
        <w:tab w:val="right" w:pos="9072"/>
      </w:tabs>
    </w:pPr>
  </w:style>
  <w:style w:type="paragraph" w:styleId="3">
    <w:name w:val="header"/>
    <w:basedOn w:val="1"/>
    <w:link w:val="8"/>
    <w:uiPriority w:val="99"/>
    <w:pPr>
      <w:tabs>
        <w:tab w:val="center" w:pos="4536"/>
        <w:tab w:val="right" w:pos="9072"/>
      </w:tabs>
    </w:pPr>
  </w:style>
  <w:style w:type="character" w:styleId="5">
    <w:name w:val="page number"/>
    <w:basedOn w:val="4"/>
    <w:qFormat/>
    <w:uiPriority w:val="99"/>
  </w:style>
  <w:style w:type="table" w:styleId="7">
    <w:name w:val="Table Grid"/>
    <w:basedOn w:val="6"/>
    <w:qFormat/>
    <w:uiPriority w:val="99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er Char"/>
    <w:basedOn w:val="4"/>
    <w:link w:val="3"/>
    <w:semiHidden/>
    <w:locked/>
    <w:uiPriority w:val="99"/>
    <w:rPr>
      <w:sz w:val="24"/>
      <w:szCs w:val="24"/>
    </w:rPr>
  </w:style>
  <w:style w:type="character" w:customStyle="1" w:styleId="9">
    <w:name w:val="Footer Char"/>
    <w:basedOn w:val="4"/>
    <w:link w:val="2"/>
    <w:semiHidden/>
    <w:locked/>
    <w:uiPriority w:val="99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1</Pages>
  <Words>76</Words>
  <Characters>480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2010-07-24T12:02:00Z</dcterms:created>
  <dc:creator>RVA</dc:creator>
  <cp:lastModifiedBy>JinnyZh</cp:lastModifiedBy>
  <dcterms:modified xsi:type="dcterms:W3CDTF">2016-09-12T12:42:41Z</dcterms:modified>
  <dc:title> 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